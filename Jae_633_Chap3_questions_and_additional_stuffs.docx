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D841A" w14:textId="7B40EC1B" w:rsidR="00EE02E9" w:rsidRDefault="00DF4707">
      <w:pPr>
        <w:pStyle w:val="Subtitle"/>
      </w:pPr>
      <w:r>
        <w:softHyphen/>
      </w:r>
      <w:r w:rsidR="008061A1">
        <w:t>Jae Duk Seo</w:t>
      </w:r>
    </w:p>
    <w:p w14:paraId="7611C9D6" w14:textId="2E07B2B4" w:rsidR="00EE02E9" w:rsidRDefault="008061A1">
      <w:pPr>
        <w:pStyle w:val="Date"/>
      </w:pPr>
      <w:r>
        <w:t xml:space="preserve">chapter 3 </w:t>
      </w:r>
      <w:r w:rsidR="001D7625">
        <w:t>–</w:t>
      </w:r>
      <w:r w:rsidR="004A3E81">
        <w:t xml:space="preserve"> </w:t>
      </w:r>
      <w:r w:rsidR="001D7625">
        <w:t>programming security</w:t>
      </w:r>
    </w:p>
    <w:p w14:paraId="3FBC88AF" w14:textId="510AA0D6" w:rsidR="00B82BCC" w:rsidRDefault="00B82BCC" w:rsidP="00B82BCC">
      <w:pPr>
        <w:pStyle w:val="ListParagraph"/>
        <w:numPr>
          <w:ilvl w:val="0"/>
          <w:numId w:val="1"/>
        </w:numPr>
        <w:rPr>
          <w:b/>
        </w:rPr>
      </w:pPr>
      <w:r w:rsidRPr="00B82BCC">
        <w:rPr>
          <w:b/>
        </w:rPr>
        <w:t>Suppose you are a customs inspector. You are responsible for checking suitcases for secret compartments in which bulky items such as jewelry might be hidden. Describe the procedure you would follow to check for these compartments.</w:t>
      </w:r>
    </w:p>
    <w:p w14:paraId="1FC9012B" w14:textId="24A59B37" w:rsidR="009A7524" w:rsidRDefault="006C4A1C" w:rsidP="00B82BCC">
      <w:pPr>
        <w:pStyle w:val="ListParagraph"/>
        <w:numPr>
          <w:ilvl w:val="0"/>
          <w:numId w:val="2"/>
        </w:numPr>
      </w:pPr>
      <w:r>
        <w:t xml:space="preserve">I would basically document all of my actions in video or some kind of clear recording that shows me that if anything gets stolen from the bag, I can prove to the customer that I am not the one who stole an item in the bag. </w:t>
      </w:r>
    </w:p>
    <w:p w14:paraId="004044F5" w14:textId="6497C3E1" w:rsidR="005E064F" w:rsidRPr="005E064F" w:rsidRDefault="005E064F" w:rsidP="005E064F">
      <w:pPr>
        <w:rPr>
          <w:color w:val="FF0000"/>
        </w:rPr>
      </w:pPr>
      <w:r>
        <w:rPr>
          <w:color w:val="FF0000"/>
        </w:rPr>
        <w:t>Answer was very similar, the owner of the suit case can be in the present when I am, performing the search.</w:t>
      </w:r>
      <w:r w:rsidR="001D1EBD">
        <w:rPr>
          <w:color w:val="FF0000"/>
        </w:rPr>
        <w:t xml:space="preserve"> But anyhow, this question does not so much on reflecting what we learned in this course.</w:t>
      </w:r>
    </w:p>
    <w:p w14:paraId="035D0E48" w14:textId="77777777" w:rsidR="009A7524" w:rsidRDefault="009A7524">
      <w:r>
        <w:br w:type="page"/>
      </w:r>
    </w:p>
    <w:p w14:paraId="0F1FB1DF" w14:textId="24161F88" w:rsidR="0093499B" w:rsidRPr="0093499B" w:rsidRDefault="0093499B" w:rsidP="0093499B">
      <w:pPr>
        <w:pStyle w:val="ListParagraph"/>
        <w:widowControl w:val="0"/>
        <w:numPr>
          <w:ilvl w:val="0"/>
          <w:numId w:val="1"/>
        </w:numPr>
        <w:autoSpaceDE w:val="0"/>
        <w:autoSpaceDN w:val="0"/>
        <w:adjustRightInd w:val="0"/>
        <w:spacing w:after="0" w:line="240" w:lineRule="auto"/>
        <w:rPr>
          <w:rFonts w:ascii="êÌ¯Yˇ" w:hAnsi="êÌ¯Yˇ" w:cs="êÌ¯Yˇ"/>
          <w:b/>
          <w:sz w:val="29"/>
          <w:szCs w:val="29"/>
        </w:rPr>
      </w:pPr>
      <w:r w:rsidRPr="0093499B">
        <w:rPr>
          <w:rFonts w:ascii="êÌ¯Yˇ" w:hAnsi="êÌ¯Yˇ" w:cs="êÌ¯Yˇ"/>
          <w:b/>
          <w:sz w:val="29"/>
          <w:szCs w:val="29"/>
        </w:rPr>
        <w:lastRenderedPageBreak/>
        <w:t>Your boss hands you a microprocessor and its technical reference manual. You are asked to check for undocumented features of the processor. Because of the number of possibilities, you cannot test every operation code with every combination of operands. Outline the strategy you would use to identify and characterize unpublicized operations.</w:t>
      </w:r>
    </w:p>
    <w:p w14:paraId="3C640F4B" w14:textId="77777777" w:rsidR="00410F69" w:rsidRPr="00410F69" w:rsidRDefault="005C4B99" w:rsidP="00410F69">
      <w:pPr>
        <w:rPr>
          <w:rFonts w:eastAsia="Times New Roman"/>
        </w:rPr>
      </w:pPr>
      <w:r>
        <w:rPr>
          <w:rFonts w:ascii="êÌ¯Yˇ" w:hAnsi="êÌ¯Yˇ" w:cs="êÌ¯Yˇ"/>
          <w:sz w:val="29"/>
          <w:szCs w:val="29"/>
        </w:rPr>
        <w:t xml:space="preserve">I would google examples of a situation where a microprocessor behaved unexpectly, if the search result is very recent. Then that implies that the manufacture is not aware of the situation yet, so it would not be in the manual. </w:t>
      </w:r>
      <w:r w:rsidR="00410F69">
        <w:rPr>
          <w:rFonts w:ascii="êÌ¯Yˇ" w:hAnsi="êÌ¯Yˇ" w:cs="êÌ¯Yˇ"/>
          <w:sz w:val="29"/>
          <w:szCs w:val="29"/>
        </w:rPr>
        <w:br/>
      </w:r>
      <w:r w:rsidR="00410F69">
        <w:rPr>
          <w:rFonts w:ascii="êÌ¯Yˇ" w:hAnsi="êÌ¯Yˇ" w:cs="êÌ¯Yˇ"/>
          <w:sz w:val="29"/>
          <w:szCs w:val="29"/>
        </w:rPr>
        <w:br/>
      </w:r>
      <w:r w:rsidR="00410F69" w:rsidRPr="00410F69">
        <w:rPr>
          <w:rFonts w:eastAsia="Times New Roman"/>
          <w:color w:val="FF0000"/>
        </w:rPr>
        <w:t xml:space="preserve">Note: This is an open question; there is no strict answer for this question. Use the technical manual to make a list of the microprocessor's operation codes and what their expected range of operands should be. For each operation code, randomly choose a few operands to test, some within the expected range of operands, some at the extreme limits of the range and finally pick a few that are completely outside the range. </w:t>
      </w:r>
    </w:p>
    <w:p w14:paraId="63EDE9FA" w14:textId="77777777" w:rsidR="00A53D31" w:rsidRDefault="005E6FB5" w:rsidP="00A53D31">
      <w:pPr>
        <w:rPr>
          <w:rFonts w:ascii="êÌ¯Yˇ" w:hAnsi="êÌ¯Yˇ" w:cs="êÌ¯Yˇ"/>
          <w:b/>
          <w:sz w:val="29"/>
          <w:szCs w:val="29"/>
        </w:rPr>
      </w:pPr>
      <w:r>
        <w:rPr>
          <w:rFonts w:ascii="êÌ¯Yˇ" w:hAnsi="êÌ¯Yˇ" w:cs="êÌ¯Yˇ"/>
          <w:sz w:val="29"/>
          <w:szCs w:val="29"/>
        </w:rPr>
        <w:br/>
      </w:r>
    </w:p>
    <w:p w14:paraId="69909E5C" w14:textId="77777777" w:rsidR="00A53D31" w:rsidRDefault="00A53D31">
      <w:pPr>
        <w:spacing w:after="360" w:line="288" w:lineRule="auto"/>
        <w:rPr>
          <w:rFonts w:ascii="êÌ¯Yˇ" w:hAnsi="êÌ¯Yˇ" w:cs="êÌ¯Yˇ"/>
          <w:b/>
          <w:sz w:val="29"/>
          <w:szCs w:val="29"/>
        </w:rPr>
      </w:pPr>
      <w:r>
        <w:rPr>
          <w:rFonts w:ascii="êÌ¯Yˇ" w:hAnsi="êÌ¯Yˇ" w:cs="êÌ¯Yˇ"/>
          <w:b/>
          <w:sz w:val="29"/>
          <w:szCs w:val="29"/>
        </w:rPr>
        <w:br w:type="page"/>
      </w:r>
    </w:p>
    <w:p w14:paraId="29CC3A4F" w14:textId="39360CAA" w:rsidR="005E6FB5" w:rsidRDefault="005E6FB5" w:rsidP="00A53D31">
      <w:pPr>
        <w:rPr>
          <w:rFonts w:ascii="êÌ¯Yˇ" w:hAnsi="êÌ¯Yˇ" w:cs="êÌ¯Yˇ"/>
          <w:sz w:val="29"/>
          <w:szCs w:val="29"/>
        </w:rPr>
      </w:pPr>
      <w:r w:rsidRPr="005E6FB5">
        <w:rPr>
          <w:rFonts w:ascii="êÌ¯Yˇ" w:hAnsi="êÌ¯Yˇ" w:cs="êÌ¯Yˇ"/>
          <w:b/>
          <w:sz w:val="29"/>
          <w:szCs w:val="29"/>
        </w:rPr>
        <w:lastRenderedPageBreak/>
        <w:t>4. A program is written to compute the sum of the integers from 1 to 10. The programmer, well trained in reusability and maintainability, writes the program so that it computes the sum of the numbers from k to n. However, a team of security specialists scrutinizes the code. The team certifies that this program properly sets k to 1 and n to 10; therefore, the program is certified as being properly restricted in that it always operates on precisely the range 1 to 10. List different ways that this program can be sabotaged so that during execution it computes a different sum, such as 3 to 20.</w:t>
      </w:r>
    </w:p>
    <w:p w14:paraId="7AE0BFC0" w14:textId="1A981FE4" w:rsidR="005E6FB5" w:rsidRDefault="004A6919" w:rsidP="005E6FB5">
      <w:pPr>
        <w:pStyle w:val="ListParagraph"/>
        <w:widowControl w:val="0"/>
        <w:numPr>
          <w:ilvl w:val="0"/>
          <w:numId w:val="2"/>
        </w:numPr>
        <w:autoSpaceDE w:val="0"/>
        <w:autoSpaceDN w:val="0"/>
        <w:adjustRightInd w:val="0"/>
        <w:spacing w:after="0" w:line="240" w:lineRule="auto"/>
        <w:rPr>
          <w:rFonts w:ascii="êÌ¯Yˇ" w:hAnsi="êÌ¯Yˇ" w:cs="êÌ¯Yˇ"/>
          <w:sz w:val="29"/>
          <w:szCs w:val="29"/>
        </w:rPr>
      </w:pPr>
      <w:r>
        <w:rPr>
          <w:rFonts w:ascii="êÌ¯Yˇ" w:hAnsi="êÌ¯Yˇ" w:cs="êÌ¯Yˇ"/>
          <w:sz w:val="29"/>
          <w:szCs w:val="29"/>
        </w:rPr>
        <w:t xml:space="preserve">Maybe man in the middle attack? Right at the beginning of the execution of the program, if the attacker gets hold of the variable. Then they can change the k value to 2 and n to 4 or something like that. </w:t>
      </w:r>
    </w:p>
    <w:p w14:paraId="0CBA8AE5" w14:textId="31F88276" w:rsidR="00AB3EDE" w:rsidRDefault="00AB3EDE" w:rsidP="005E6FB5">
      <w:pPr>
        <w:pStyle w:val="ListParagraph"/>
        <w:widowControl w:val="0"/>
        <w:numPr>
          <w:ilvl w:val="0"/>
          <w:numId w:val="2"/>
        </w:numPr>
        <w:autoSpaceDE w:val="0"/>
        <w:autoSpaceDN w:val="0"/>
        <w:adjustRightInd w:val="0"/>
        <w:spacing w:after="0" w:line="240" w:lineRule="auto"/>
        <w:rPr>
          <w:rFonts w:ascii="êÌ¯Yˇ" w:hAnsi="êÌ¯Yˇ" w:cs="êÌ¯Yˇ"/>
          <w:sz w:val="29"/>
          <w:szCs w:val="29"/>
        </w:rPr>
      </w:pPr>
      <w:r>
        <w:rPr>
          <w:rFonts w:ascii="êÌ¯Yˇ" w:hAnsi="êÌ¯Yˇ" w:cs="êÌ¯Yˇ"/>
          <w:sz w:val="29"/>
          <w:szCs w:val="29"/>
        </w:rPr>
        <w:t xml:space="preserve">During execution an outside subject (either process or a hacker) can change the value of the object (variable </w:t>
      </w:r>
      <w:r w:rsidR="00DC394F">
        <w:rPr>
          <w:rFonts w:ascii="êÌ¯Yˇ" w:hAnsi="êÌ¯Yˇ" w:cs="êÌ¯Yˇ"/>
          <w:sz w:val="29"/>
          <w:szCs w:val="29"/>
        </w:rPr>
        <w:t xml:space="preserve">k and n). To make the code behave unexpectly. </w:t>
      </w:r>
      <w:r w:rsidR="003D1FDA">
        <w:rPr>
          <w:rFonts w:ascii="êÌ¯Yˇ" w:hAnsi="êÌ¯Yˇ" w:cs="êÌ¯Yˇ"/>
          <w:sz w:val="29"/>
          <w:szCs w:val="29"/>
        </w:rPr>
        <w:br/>
      </w:r>
      <w:r w:rsidR="003D1FDA">
        <w:rPr>
          <w:rFonts w:ascii="êÌ¯Yˇ" w:hAnsi="êÌ¯Yˇ" w:cs="êÌ¯Yˇ"/>
          <w:sz w:val="29"/>
          <w:szCs w:val="29"/>
        </w:rPr>
        <w:br/>
      </w:r>
    </w:p>
    <w:p w14:paraId="06D61207" w14:textId="69A7869C" w:rsidR="000B3525" w:rsidRDefault="000B3525" w:rsidP="005E6FB5">
      <w:pPr>
        <w:pStyle w:val="ListParagraph"/>
        <w:widowControl w:val="0"/>
        <w:numPr>
          <w:ilvl w:val="0"/>
          <w:numId w:val="2"/>
        </w:numPr>
        <w:autoSpaceDE w:val="0"/>
        <w:autoSpaceDN w:val="0"/>
        <w:adjustRightInd w:val="0"/>
        <w:spacing w:after="0" w:line="240" w:lineRule="auto"/>
        <w:rPr>
          <w:rFonts w:ascii="êÌ¯Yˇ" w:hAnsi="êÌ¯Yˇ" w:cs="êÌ¯Yˇ"/>
          <w:sz w:val="29"/>
          <w:szCs w:val="29"/>
        </w:rPr>
      </w:pPr>
      <w:r>
        <w:rPr>
          <w:rFonts w:ascii="êÌ¯Yˇ" w:hAnsi="êÌ¯Yˇ" w:cs="êÌ¯Yˇ"/>
          <w:color w:val="FF0000"/>
          <w:sz w:val="29"/>
          <w:szCs w:val="29"/>
        </w:rPr>
        <w:t>Main answer: if there is no mechanism for validating the integers k or n, the user can change those two integers any time after the program have started to run.</w:t>
      </w:r>
    </w:p>
    <w:p w14:paraId="475F9533" w14:textId="77777777" w:rsidR="008C66E8" w:rsidRPr="008C66E8" w:rsidRDefault="008C66E8" w:rsidP="008C66E8">
      <w:pPr>
        <w:pStyle w:val="ListParagraph"/>
        <w:numPr>
          <w:ilvl w:val="0"/>
          <w:numId w:val="2"/>
        </w:numPr>
        <w:spacing w:after="0" w:line="240" w:lineRule="auto"/>
        <w:rPr>
          <w:rFonts w:ascii="Times New Roman" w:eastAsia="Times New Roman" w:hAnsi="Times New Roman" w:cs="Times New Roman"/>
          <w:color w:val="FF0000"/>
          <w:sz w:val="24"/>
          <w:szCs w:val="24"/>
          <w:lang w:eastAsia="ko-KR"/>
        </w:rPr>
      </w:pPr>
      <w:r w:rsidRPr="008C66E8">
        <w:rPr>
          <w:rFonts w:ascii="Times New Roman" w:eastAsia="Times New Roman" w:hAnsi="Times New Roman" w:cs="Times New Roman"/>
          <w:color w:val="FF0000"/>
          <w:sz w:val="24"/>
          <w:szCs w:val="24"/>
          <w:lang w:eastAsia="ko-KR"/>
        </w:rPr>
        <w:t xml:space="preserve">a) Someone changes the source code before its complication, </w:t>
      </w:r>
    </w:p>
    <w:p w14:paraId="42FD02EE" w14:textId="77777777" w:rsidR="008C66E8" w:rsidRPr="008C66E8" w:rsidRDefault="008C66E8" w:rsidP="008C66E8">
      <w:pPr>
        <w:pStyle w:val="ListParagraph"/>
        <w:numPr>
          <w:ilvl w:val="0"/>
          <w:numId w:val="2"/>
        </w:numPr>
        <w:spacing w:after="0" w:line="240" w:lineRule="auto"/>
        <w:rPr>
          <w:rFonts w:ascii="Times New Roman" w:eastAsia="Times New Roman" w:hAnsi="Times New Roman" w:cs="Times New Roman"/>
          <w:color w:val="FF0000"/>
          <w:sz w:val="24"/>
          <w:szCs w:val="24"/>
          <w:lang w:eastAsia="ko-KR"/>
        </w:rPr>
      </w:pPr>
      <w:r w:rsidRPr="008C66E8">
        <w:rPr>
          <w:rFonts w:ascii="Times New Roman" w:eastAsia="Times New Roman" w:hAnsi="Times New Roman" w:cs="Times New Roman"/>
          <w:color w:val="FF0000"/>
          <w:sz w:val="24"/>
          <w:szCs w:val="24"/>
          <w:lang w:eastAsia="ko-KR"/>
        </w:rPr>
        <w:t xml:space="preserve">b) Someone patches (i.e.,) the binary object code while it is stored on disk before execution, </w:t>
      </w:r>
    </w:p>
    <w:p w14:paraId="2391CE54" w14:textId="3E9EF174" w:rsidR="007311B5" w:rsidRDefault="008C66E8" w:rsidP="008C66E8">
      <w:pPr>
        <w:pStyle w:val="ListParagraph"/>
        <w:numPr>
          <w:ilvl w:val="0"/>
          <w:numId w:val="2"/>
        </w:numPr>
        <w:spacing w:after="0" w:line="240" w:lineRule="auto"/>
        <w:rPr>
          <w:rFonts w:ascii="Times New Roman" w:eastAsia="Times New Roman" w:hAnsi="Times New Roman" w:cs="Times New Roman"/>
          <w:color w:val="FF0000"/>
          <w:sz w:val="24"/>
          <w:szCs w:val="24"/>
          <w:lang w:eastAsia="ko-KR"/>
        </w:rPr>
      </w:pPr>
      <w:r w:rsidRPr="008C66E8">
        <w:rPr>
          <w:rFonts w:ascii="Times New Roman" w:eastAsia="Times New Roman" w:hAnsi="Times New Roman" w:cs="Times New Roman"/>
          <w:color w:val="FF0000"/>
          <w:sz w:val="24"/>
          <w:szCs w:val="24"/>
          <w:lang w:eastAsia="ko-KR"/>
        </w:rPr>
        <w:t xml:space="preserve">c) During execution, an outside process patches the object code. </w:t>
      </w:r>
    </w:p>
    <w:p w14:paraId="72A1B798" w14:textId="77777777" w:rsidR="007311B5" w:rsidRDefault="007311B5">
      <w:pPr>
        <w:rPr>
          <w:rFonts w:eastAsia="Times New Roman"/>
          <w:color w:val="FF0000"/>
        </w:rPr>
      </w:pPr>
      <w:r>
        <w:rPr>
          <w:rFonts w:eastAsia="Times New Roman"/>
          <w:color w:val="FF0000"/>
        </w:rPr>
        <w:br w:type="page"/>
      </w:r>
    </w:p>
    <w:p w14:paraId="68F9C323" w14:textId="77777777" w:rsidR="001234AC" w:rsidRPr="00CC032E" w:rsidRDefault="001234AC" w:rsidP="001234AC">
      <w:pPr>
        <w:widowControl w:val="0"/>
        <w:autoSpaceDE w:val="0"/>
        <w:autoSpaceDN w:val="0"/>
        <w:adjustRightInd w:val="0"/>
        <w:rPr>
          <w:rFonts w:ascii="êÌ¯Yˇ" w:hAnsi="êÌ¯Yˇ" w:cs="êÌ¯Yˇ"/>
          <w:b/>
          <w:sz w:val="29"/>
          <w:szCs w:val="29"/>
        </w:rPr>
      </w:pPr>
      <w:r w:rsidRPr="00CC032E">
        <w:rPr>
          <w:rFonts w:ascii="êÌ¯Yˇ" w:hAnsi="êÌ¯Yˇ" w:cs="êÌ¯Yˇ"/>
          <w:b/>
          <w:sz w:val="29"/>
          <w:szCs w:val="29"/>
        </w:rPr>
        <w:lastRenderedPageBreak/>
        <w:t>5. One way to limit the effect of an untrusted program is confinement:</w:t>
      </w:r>
    </w:p>
    <w:p w14:paraId="6C095F6E" w14:textId="437B7176" w:rsidR="008C66E8" w:rsidRPr="00CC032E" w:rsidRDefault="001234AC" w:rsidP="001234AC">
      <w:pPr>
        <w:widowControl w:val="0"/>
        <w:autoSpaceDE w:val="0"/>
        <w:autoSpaceDN w:val="0"/>
        <w:adjustRightInd w:val="0"/>
        <w:rPr>
          <w:rFonts w:ascii="êÌ¯Yˇ" w:hAnsi="êÌ¯Yˇ" w:cs="êÌ¯Yˇ"/>
          <w:b/>
          <w:sz w:val="29"/>
          <w:szCs w:val="29"/>
        </w:rPr>
      </w:pPr>
      <w:r w:rsidRPr="00CC032E">
        <w:rPr>
          <w:rFonts w:ascii="êÌ¯Yˇ" w:hAnsi="êÌ¯Yˇ" w:cs="êÌ¯Yˇ"/>
          <w:b/>
          <w:sz w:val="29"/>
          <w:szCs w:val="29"/>
        </w:rPr>
        <w:t>controlling what processes have access to the untrusted program and what access the program has to other processes and data. Explain how confinement would apply to the earlier example of the program that computes the sum of the integers 1 to 10.</w:t>
      </w:r>
    </w:p>
    <w:p w14:paraId="4889B69D" w14:textId="7171DE19" w:rsidR="008B42A2" w:rsidRDefault="004C42EB" w:rsidP="004C42EB">
      <w:pPr>
        <w:pStyle w:val="ListParagraph"/>
        <w:widowControl w:val="0"/>
        <w:numPr>
          <w:ilvl w:val="0"/>
          <w:numId w:val="2"/>
        </w:numPr>
        <w:autoSpaceDE w:val="0"/>
        <w:autoSpaceDN w:val="0"/>
        <w:adjustRightInd w:val="0"/>
        <w:rPr>
          <w:rFonts w:ascii="êÌ¯Yˇ" w:hAnsi="êÌ¯Yˇ" w:cs="êÌ¯Yˇ"/>
          <w:sz w:val="29"/>
          <w:szCs w:val="29"/>
        </w:rPr>
      </w:pPr>
      <w:r>
        <w:rPr>
          <w:rFonts w:ascii="êÌ¯Yˇ" w:hAnsi="êÌ¯Yˇ" w:cs="êÌ¯Yˇ"/>
          <w:sz w:val="29"/>
          <w:szCs w:val="29"/>
        </w:rPr>
        <w:t>First, let’s review on what confinement is.</w:t>
      </w:r>
      <w:r w:rsidR="001828E1">
        <w:rPr>
          <w:rFonts w:ascii="êÌ¯Yˇ" w:hAnsi="êÌ¯Yˇ" w:cs="êÌ¯Yˇ"/>
          <w:noProof/>
          <w:sz w:val="29"/>
          <w:szCs w:val="29"/>
          <w:lang w:eastAsia="ko-KR"/>
        </w:rPr>
        <w:drawing>
          <wp:inline distT="0" distB="0" distL="0" distR="0" wp14:anchorId="037051D1" wp14:editId="1F2C81F9">
            <wp:extent cx="5440680" cy="2682240"/>
            <wp:effectExtent l="0" t="0" r="0" b="10160"/>
            <wp:docPr id="2" name="Picture 2" descr="../Screen%20Shot%202016-12-02%20at%209.53.2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02%20at%209.53.26%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0680" cy="2682240"/>
                    </a:xfrm>
                    <a:prstGeom prst="rect">
                      <a:avLst/>
                    </a:prstGeom>
                    <a:noFill/>
                    <a:ln>
                      <a:noFill/>
                    </a:ln>
                  </pic:spPr>
                </pic:pic>
              </a:graphicData>
            </a:graphic>
          </wp:inline>
        </w:drawing>
      </w:r>
      <w:r w:rsidR="001828E1">
        <w:rPr>
          <w:rFonts w:ascii="êÌ¯Yˇ" w:hAnsi="êÌ¯Yˇ" w:cs="êÌ¯Yˇ"/>
          <w:sz w:val="29"/>
          <w:szCs w:val="29"/>
        </w:rPr>
        <w:br/>
        <w:t xml:space="preserve">So, we know that when OS restricts what resource can a process can access, we can call that confinement. </w:t>
      </w:r>
      <w:r w:rsidR="006A1842">
        <w:rPr>
          <w:rFonts w:ascii="êÌ¯Yˇ" w:hAnsi="êÌ¯Yˇ" w:cs="êÌ¯Yˇ"/>
          <w:sz w:val="29"/>
          <w:szCs w:val="29"/>
        </w:rPr>
        <w:t>To apply this concept to the program, above us. We can have separate variable typed int k and n. And set them to 1 and 10 respectly. Finally, give the program only read permission to those files. Then we can ensure, the program will compute the sum from 1 to 10, without any security breaches.</w:t>
      </w:r>
      <w:r w:rsidRPr="004C42EB">
        <w:rPr>
          <w:rFonts w:ascii="êÌ¯Yˇ" w:hAnsi="êÌ¯Yˇ" w:cs="êÌ¯Yˇ"/>
          <w:sz w:val="29"/>
          <w:szCs w:val="29"/>
        </w:rPr>
        <w:br/>
      </w:r>
      <w:r w:rsidRPr="004C42EB">
        <w:rPr>
          <w:rFonts w:ascii="êÌ¯Yˇ" w:hAnsi="êÌ¯Yˇ" w:cs="êÌ¯Yˇ"/>
          <w:sz w:val="29"/>
          <w:szCs w:val="29"/>
        </w:rPr>
        <w:br/>
      </w:r>
    </w:p>
    <w:p w14:paraId="35755605" w14:textId="3D17CD93" w:rsidR="006948C7" w:rsidRPr="008B42A2" w:rsidRDefault="008B42A2" w:rsidP="008B42A2">
      <w:pPr>
        <w:spacing w:after="360" w:line="288" w:lineRule="auto"/>
        <w:rPr>
          <w:rFonts w:ascii="êÌ¯Yˇ" w:hAnsi="êÌ¯Yˇ" w:cs="êÌ¯Yˇ"/>
          <w:color w:val="483E41" w:themeColor="text2"/>
          <w:sz w:val="29"/>
          <w:szCs w:val="29"/>
          <w:lang w:eastAsia="ja-JP"/>
        </w:rPr>
      </w:pPr>
      <w:r>
        <w:rPr>
          <w:rFonts w:ascii="êÌ¯Yˇ" w:hAnsi="êÌ¯Yˇ" w:cs="êÌ¯Yˇ"/>
          <w:sz w:val="29"/>
          <w:szCs w:val="29"/>
        </w:rPr>
        <w:br w:type="page"/>
      </w:r>
    </w:p>
    <w:p w14:paraId="50731485" w14:textId="37FCEB14" w:rsidR="00601156" w:rsidRDefault="006948C7" w:rsidP="006948C7">
      <w:pPr>
        <w:rPr>
          <w:rFonts w:eastAsia="Times New Roman"/>
          <w:color w:val="FF0000"/>
        </w:rPr>
      </w:pPr>
      <w:r w:rsidRPr="006948C7">
        <w:rPr>
          <w:rFonts w:eastAsia="Times New Roman"/>
          <w:color w:val="FF0000"/>
        </w:rPr>
        <w:lastRenderedPageBreak/>
        <w:t xml:space="preserve">Assuming the only activity of the program is computing the sum from 1 to 10, confinement would achieve two things. </w:t>
      </w:r>
      <w:r w:rsidR="00924E64">
        <w:rPr>
          <w:rFonts w:eastAsia="Times New Roman"/>
          <w:color w:val="FF0000"/>
        </w:rPr>
        <w:br/>
      </w:r>
      <w:r w:rsidRPr="006948C7">
        <w:rPr>
          <w:rFonts w:eastAsia="Times New Roman"/>
          <w:color w:val="FF0000"/>
        </w:rPr>
        <w:t xml:space="preserve">First, the confining program would act as a filter between the callers and the untrusted program. A calling program would call the confining process, requesting to call the summation program. The calling program would have no direct access to the summation program. </w:t>
      </w:r>
      <w:r w:rsidR="00924E64">
        <w:rPr>
          <w:rFonts w:eastAsia="Times New Roman"/>
          <w:color w:val="FF0000"/>
        </w:rPr>
        <w:br/>
      </w:r>
      <w:r w:rsidR="00924E64">
        <w:rPr>
          <w:rFonts w:eastAsia="Times New Roman"/>
          <w:color w:val="FF0000"/>
        </w:rPr>
        <w:br/>
      </w:r>
      <w:r w:rsidRPr="006948C7">
        <w:rPr>
          <w:rFonts w:eastAsia="Times New Roman"/>
          <w:color w:val="FF0000"/>
        </w:rPr>
        <w:t xml:space="preserve">Second, the confining program would check the result to the summation program. In this simple situation, the confining process could check that the answer was exactly 55 (the sum from 1 to10). </w:t>
      </w:r>
      <w:r w:rsidR="00277EEB">
        <w:rPr>
          <w:rFonts w:eastAsia="Times New Roman"/>
          <w:color w:val="FF0000"/>
        </w:rPr>
        <w:br/>
      </w:r>
      <w:r w:rsidR="00277EEB">
        <w:rPr>
          <w:rFonts w:eastAsia="Times New Roman"/>
          <w:color w:val="FF0000"/>
        </w:rPr>
        <w:br/>
      </w:r>
      <w:r w:rsidRPr="006948C7">
        <w:rPr>
          <w:rFonts w:eastAsia="Times New Roman"/>
          <w:color w:val="FF0000"/>
        </w:rPr>
        <w:t xml:space="preserve">In a more realistic situation, the confining process could check the computation for reasonableness: considering the magnitude of the input values, values of other system variables, the name or owner of the calling program, etc., is the result reasonable? Are the requests for access to auxiliary system resources by the untrusted program reasonable? Confining programs such as described here do exist. They are generally called “wrappers” because they wrap the untrusted code in a trustworthy filter </w:t>
      </w:r>
      <w:r w:rsidR="00A35097">
        <w:rPr>
          <w:rFonts w:eastAsia="Times New Roman"/>
          <w:color w:val="FF0000"/>
        </w:rPr>
        <w:br/>
      </w:r>
      <w:r w:rsidR="00A35097">
        <w:rPr>
          <w:rFonts w:eastAsia="Times New Roman"/>
          <w:color w:val="FF0000"/>
        </w:rPr>
        <w:br/>
        <w:t>Jae: Never knew that wrappers are confinement programs, I though API wrappers were made only to be easily used by the user, but now if I think about it. API can be dangerous from time to time. And checking the final result of the sum program sounds like a great idea.</w:t>
      </w:r>
    </w:p>
    <w:p w14:paraId="7CD32BAA" w14:textId="77777777" w:rsidR="00601156" w:rsidRDefault="00601156">
      <w:pPr>
        <w:rPr>
          <w:rFonts w:eastAsia="Times New Roman"/>
          <w:color w:val="FF0000"/>
        </w:rPr>
      </w:pPr>
      <w:r>
        <w:rPr>
          <w:rFonts w:eastAsia="Times New Roman"/>
          <w:color w:val="FF0000"/>
        </w:rPr>
        <w:br w:type="page"/>
      </w:r>
    </w:p>
    <w:p w14:paraId="09E8832C" w14:textId="2993DF3A" w:rsidR="006948C7" w:rsidRDefault="00601156" w:rsidP="006948C7">
      <w:pPr>
        <w:rPr>
          <w:rFonts w:ascii="êÌ¯Yˇ" w:hAnsi="êÌ¯Yˇ" w:cs="êÌ¯Yˇ"/>
          <w:b/>
          <w:sz w:val="29"/>
          <w:szCs w:val="29"/>
        </w:rPr>
      </w:pPr>
      <w:r w:rsidRPr="00601156">
        <w:rPr>
          <w:rFonts w:ascii="êÌ¯Yˇ" w:hAnsi="êÌ¯Yˇ" w:cs="êÌ¯Yˇ"/>
          <w:b/>
          <w:sz w:val="29"/>
          <w:szCs w:val="29"/>
        </w:rPr>
        <w:lastRenderedPageBreak/>
        <w:t>6. List three controls that could be applied to detect or prevent off-by-one errors.</w:t>
      </w:r>
    </w:p>
    <w:p w14:paraId="1D25849B" w14:textId="5F1E6934" w:rsidR="002F7A9D" w:rsidRPr="002F7A9D" w:rsidRDefault="00601156" w:rsidP="002F7A9D">
      <w:pPr>
        <w:pStyle w:val="NormalWeb"/>
        <w:shd w:val="clear" w:color="auto" w:fill="FFFFFF"/>
        <w:spacing w:before="0" w:beforeAutospacing="0" w:after="240" w:afterAutospacing="0"/>
        <w:textAlignment w:val="baseline"/>
        <w:rPr>
          <w:rFonts w:ascii="Helvetica" w:hAnsi="Helvetica"/>
          <w:color w:val="FF0000"/>
          <w:sz w:val="21"/>
          <w:szCs w:val="21"/>
        </w:rPr>
      </w:pPr>
      <w:r>
        <w:rPr>
          <w:rFonts w:ascii="êÌ¯Yˇ" w:hAnsi="êÌ¯Yˇ" w:cs="êÌ¯Yˇ"/>
          <w:b/>
          <w:sz w:val="29"/>
          <w:szCs w:val="29"/>
        </w:rPr>
        <w:t>-</w:t>
      </w:r>
      <w:r>
        <w:rPr>
          <w:rFonts w:ascii="êÌ¯Yˇ" w:hAnsi="êÌ¯Yˇ" w:cs="êÌ¯Yˇ"/>
          <w:b/>
          <w:sz w:val="29"/>
          <w:szCs w:val="29"/>
        </w:rPr>
        <w:tab/>
      </w:r>
      <w:r w:rsidR="00E65448">
        <w:rPr>
          <w:rFonts w:ascii="êÌ¯Yˇ" w:hAnsi="êÌ¯Yˇ" w:cs="êÌ¯Yˇ"/>
          <w:sz w:val="29"/>
          <w:szCs w:val="29"/>
        </w:rPr>
        <w:t xml:space="preserve">To know more about the off by one errors, look at page </w:t>
      </w:r>
      <w:r w:rsidR="00810A5F">
        <w:rPr>
          <w:rFonts w:ascii="êÌ¯Yˇ" w:hAnsi="êÌ¯Yˇ" w:cs="êÌ¯Yˇ"/>
          <w:sz w:val="29"/>
          <w:szCs w:val="29"/>
        </w:rPr>
        <w:t xml:space="preserve">36 of lecture 5. </w:t>
      </w:r>
      <w:r w:rsidR="00BA07E8">
        <w:rPr>
          <w:rFonts w:ascii="êÌ¯Yˇ" w:hAnsi="êÌ¯Yˇ" w:cs="êÌ¯Yˇ"/>
          <w:sz w:val="29"/>
          <w:szCs w:val="29"/>
        </w:rPr>
        <w:br/>
      </w:r>
      <w:r w:rsidR="00BA07E8">
        <w:rPr>
          <w:rFonts w:ascii="êÌ¯Yˇ" w:hAnsi="êÌ¯Yˇ" w:cs="êÌ¯Yˇ"/>
          <w:sz w:val="29"/>
          <w:szCs w:val="29"/>
        </w:rPr>
        <w:br/>
      </w:r>
      <w:r w:rsidR="002C5D2F">
        <w:rPr>
          <w:rFonts w:ascii="êÌ¯Yˇ" w:hAnsi="êÌ¯Yˇ" w:cs="êÌ¯Yˇ"/>
          <w:sz w:val="29"/>
          <w:szCs w:val="29"/>
        </w:rPr>
        <w:t xml:space="preserve">The error is when a loop or </w:t>
      </w:r>
      <w:r w:rsidR="002B0DF5">
        <w:rPr>
          <w:rFonts w:ascii="êÌ¯Yˇ" w:hAnsi="êÌ¯Yˇ" w:cs="êÌ¯Yˇ"/>
          <w:sz w:val="29"/>
          <w:szCs w:val="29"/>
        </w:rPr>
        <w:t>some kind</w:t>
      </w:r>
      <w:r w:rsidR="002C5D2F">
        <w:rPr>
          <w:rFonts w:ascii="êÌ¯Yˇ" w:hAnsi="êÌ¯Yˇ" w:cs="êÌ¯Yˇ"/>
          <w:sz w:val="29"/>
          <w:szCs w:val="29"/>
        </w:rPr>
        <w:t xml:space="preserve"> of reputation algo go over the buffer by one value of the loop. </w:t>
      </w:r>
      <w:r w:rsidR="002B0DF5">
        <w:rPr>
          <w:rFonts w:ascii="êÌ¯Yˇ" w:hAnsi="êÌ¯Yˇ" w:cs="êÌ¯Yˇ"/>
          <w:sz w:val="29"/>
          <w:szCs w:val="29"/>
        </w:rPr>
        <w:t>Specifically,</w:t>
      </w:r>
      <w:r w:rsidR="007B3481">
        <w:rPr>
          <w:rFonts w:ascii="êÌ¯Yˇ" w:hAnsi="êÌ¯Yˇ" w:cs="êÌ¯Yˇ"/>
          <w:sz w:val="29"/>
          <w:szCs w:val="29"/>
        </w:rPr>
        <w:t xml:space="preserve"> when the condition of the end a loop is over flown by one value.</w:t>
      </w:r>
      <w:r w:rsidR="007B3481">
        <w:rPr>
          <w:rFonts w:ascii="êÌ¯Yˇ" w:hAnsi="êÌ¯Yˇ" w:cs="êÌ¯Yˇ"/>
          <w:sz w:val="29"/>
          <w:szCs w:val="29"/>
        </w:rPr>
        <w:br/>
      </w:r>
      <w:r w:rsidR="00FA2EB8">
        <w:rPr>
          <w:rFonts w:ascii="êÌ¯Yˇ" w:hAnsi="êÌ¯Yˇ" w:cs="êÌ¯Yˇ"/>
          <w:noProof/>
          <w:sz w:val="29"/>
          <w:szCs w:val="29"/>
        </w:rPr>
        <w:drawing>
          <wp:inline distT="0" distB="0" distL="0" distR="0" wp14:anchorId="6F8D3FE5" wp14:editId="243AF717">
            <wp:extent cx="5440680" cy="3101340"/>
            <wp:effectExtent l="0" t="0" r="0" b="0"/>
            <wp:docPr id="8" name="Picture 8" descr="../Screen%20Shot%202016-12-02%20at%209.57.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2-02%20at%209.57.55%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3101340"/>
                    </a:xfrm>
                    <a:prstGeom prst="rect">
                      <a:avLst/>
                    </a:prstGeom>
                    <a:noFill/>
                    <a:ln>
                      <a:noFill/>
                    </a:ln>
                  </pic:spPr>
                </pic:pic>
              </a:graphicData>
            </a:graphic>
          </wp:inline>
        </w:drawing>
      </w:r>
      <w:r w:rsidR="007B3481">
        <w:rPr>
          <w:rFonts w:ascii="êÌ¯Yˇ" w:hAnsi="êÌ¯Yˇ" w:cs="êÌ¯Yˇ"/>
          <w:sz w:val="29"/>
          <w:szCs w:val="29"/>
        </w:rPr>
        <w:br/>
        <w:t>1) Correct program</w:t>
      </w:r>
      <w:r w:rsidR="00FE60EE">
        <w:rPr>
          <w:rFonts w:ascii="êÌ¯Yˇ" w:hAnsi="êÌ¯Yˇ" w:cs="êÌ¯Yˇ"/>
          <w:sz w:val="29"/>
          <w:szCs w:val="29"/>
        </w:rPr>
        <w:t>ming is one way</w:t>
      </w:r>
      <w:r w:rsidR="007B3481">
        <w:rPr>
          <w:rFonts w:ascii="êÌ¯Yˇ" w:hAnsi="êÌ¯Yˇ" w:cs="êÌ¯Yˇ"/>
          <w:sz w:val="29"/>
          <w:szCs w:val="29"/>
        </w:rPr>
        <w:t xml:space="preserve"> - check if the buffer is large enough for the amount of data to contain. </w:t>
      </w:r>
      <w:r w:rsidR="000710EE">
        <w:rPr>
          <w:rFonts w:ascii="êÌ¯Yˇ" w:hAnsi="êÌ¯Yˇ" w:cs="êÌ¯Yˇ"/>
          <w:sz w:val="29"/>
          <w:szCs w:val="29"/>
        </w:rPr>
        <w:br/>
        <w:t xml:space="preserve">2) Another way to prevent this error is to check the end condition before staring the loop. </w:t>
      </w:r>
      <w:r w:rsidR="000710EE">
        <w:rPr>
          <w:rFonts w:ascii="êÌ¯Yˇ" w:hAnsi="êÌ¯Yˇ" w:cs="êÌ¯Yˇ"/>
          <w:sz w:val="29"/>
          <w:szCs w:val="29"/>
        </w:rPr>
        <w:br/>
        <w:t>3) Finally, a confinement can be used to check the final output of the program.  – If the array/buffer size is larger than expected we have detected the off by one error.</w:t>
      </w:r>
      <w:r w:rsidR="002F7A9D">
        <w:rPr>
          <w:rFonts w:ascii="êÌ¯Yˇ" w:hAnsi="êÌ¯Yˇ" w:cs="êÌ¯Yˇ"/>
          <w:sz w:val="29"/>
          <w:szCs w:val="29"/>
        </w:rPr>
        <w:br/>
      </w:r>
      <w:r w:rsidR="002F7A9D">
        <w:rPr>
          <w:rFonts w:ascii="êÌ¯Yˇ" w:hAnsi="êÌ¯Yˇ" w:cs="êÌ¯Yˇ"/>
          <w:sz w:val="29"/>
          <w:szCs w:val="29"/>
        </w:rPr>
        <w:br/>
      </w:r>
      <w:r w:rsidR="002F7A9D" w:rsidRPr="002F7A9D">
        <w:rPr>
          <w:rFonts w:ascii="Helvetica" w:hAnsi="Helvetica"/>
          <w:color w:val="FF0000"/>
          <w:sz w:val="21"/>
          <w:szCs w:val="21"/>
        </w:rPr>
        <w:t>- When we are iterating on an array, don't put &lt;= sign on the condition, instead &lt; sign, and the number after &lt; sign is t</w:t>
      </w:r>
      <w:r w:rsidR="00CF0BC8">
        <w:rPr>
          <w:rFonts w:ascii="Helvetica" w:hAnsi="Helvetica"/>
          <w:color w:val="FF0000"/>
          <w:sz w:val="21"/>
          <w:szCs w:val="21"/>
        </w:rPr>
        <w:t>h</w:t>
      </w:r>
      <w:r w:rsidR="002F7A9D" w:rsidRPr="002F7A9D">
        <w:rPr>
          <w:rFonts w:ascii="Helvetica" w:hAnsi="Helvetica"/>
          <w:color w:val="FF0000"/>
          <w:sz w:val="21"/>
          <w:szCs w:val="21"/>
        </w:rPr>
        <w:t>e number of elements in the array</w:t>
      </w:r>
    </w:p>
    <w:p w14:paraId="435CDE30" w14:textId="77777777" w:rsidR="002F7A9D" w:rsidRPr="002F7A9D" w:rsidRDefault="002F7A9D" w:rsidP="002F7A9D">
      <w:pPr>
        <w:pStyle w:val="NormalWeb"/>
        <w:shd w:val="clear" w:color="auto" w:fill="FFFFFF"/>
        <w:spacing w:before="0" w:beforeAutospacing="0" w:after="240" w:afterAutospacing="0"/>
        <w:textAlignment w:val="baseline"/>
        <w:rPr>
          <w:rFonts w:ascii="Helvetica" w:hAnsi="Helvetica"/>
          <w:color w:val="FF0000"/>
          <w:sz w:val="21"/>
          <w:szCs w:val="21"/>
        </w:rPr>
      </w:pPr>
      <w:r w:rsidRPr="002F7A9D">
        <w:rPr>
          <w:rFonts w:ascii="Helvetica" w:hAnsi="Helvetica"/>
          <w:color w:val="FF0000"/>
          <w:sz w:val="21"/>
          <w:szCs w:val="21"/>
        </w:rPr>
        <w:t>- use enhanced for loop whenever possible</w:t>
      </w:r>
    </w:p>
    <w:p w14:paraId="5CC4B3E6" w14:textId="7D171030" w:rsidR="00963BB0" w:rsidRDefault="002F7A9D" w:rsidP="002F7A9D">
      <w:pPr>
        <w:pStyle w:val="NormalWeb"/>
        <w:shd w:val="clear" w:color="auto" w:fill="FFFFFF"/>
        <w:spacing w:before="0" w:beforeAutospacing="0" w:after="240" w:afterAutospacing="0"/>
        <w:textAlignment w:val="baseline"/>
        <w:rPr>
          <w:rFonts w:ascii="Helvetica" w:hAnsi="Helvetica"/>
          <w:color w:val="FF0000"/>
          <w:sz w:val="21"/>
          <w:szCs w:val="21"/>
        </w:rPr>
      </w:pPr>
      <w:r w:rsidRPr="002F7A9D">
        <w:rPr>
          <w:rFonts w:ascii="Helvetica" w:hAnsi="Helvetica"/>
          <w:color w:val="FF0000"/>
          <w:sz w:val="21"/>
          <w:szCs w:val="21"/>
        </w:rPr>
        <w:t>- go through the code before execution</w:t>
      </w:r>
    </w:p>
    <w:p w14:paraId="78D50349" w14:textId="77777777" w:rsidR="00963BB0" w:rsidRDefault="00963BB0">
      <w:pPr>
        <w:rPr>
          <w:rFonts w:ascii="Helvetica" w:hAnsi="Helvetica"/>
          <w:color w:val="FF0000"/>
          <w:sz w:val="21"/>
          <w:szCs w:val="21"/>
        </w:rPr>
      </w:pPr>
      <w:r>
        <w:rPr>
          <w:rFonts w:ascii="Helvetica" w:hAnsi="Helvetica"/>
          <w:color w:val="FF0000"/>
          <w:sz w:val="21"/>
          <w:szCs w:val="21"/>
        </w:rPr>
        <w:br w:type="page"/>
      </w:r>
    </w:p>
    <w:p w14:paraId="1642006D" w14:textId="2B435CD4" w:rsidR="002F7A9D" w:rsidRPr="008B70EC" w:rsidRDefault="00E26C7E" w:rsidP="00E26C7E">
      <w:pPr>
        <w:widowControl w:val="0"/>
        <w:autoSpaceDE w:val="0"/>
        <w:autoSpaceDN w:val="0"/>
        <w:adjustRightInd w:val="0"/>
        <w:rPr>
          <w:rFonts w:ascii="êÌ¯Yˇ" w:hAnsi="êÌ¯Yˇ" w:cs="êÌ¯Yˇ"/>
          <w:b/>
          <w:sz w:val="29"/>
          <w:szCs w:val="29"/>
        </w:rPr>
      </w:pPr>
      <w:r w:rsidRPr="008B70EC">
        <w:rPr>
          <w:rFonts w:ascii="êÌ¯Yˇ" w:hAnsi="êÌ¯Yˇ" w:cs="êÌ¯Yˇ"/>
          <w:b/>
          <w:sz w:val="29"/>
          <w:szCs w:val="29"/>
        </w:rPr>
        <w:lastRenderedPageBreak/>
        <w:t>7. The distinction between a covert storage channel and a covert timing channel is not clearcut. Every timing channel can be transformed into an equivalent storage channel. Explain how this transformation could be done.</w:t>
      </w:r>
    </w:p>
    <w:p w14:paraId="5D7A8F57" w14:textId="5FC95CC3" w:rsidR="006D0D00" w:rsidRDefault="00E26C7E" w:rsidP="006D0D00">
      <w:pPr>
        <w:rPr>
          <w:rFonts w:eastAsia="Times New Roman"/>
        </w:rPr>
      </w:pPr>
      <w:r>
        <w:rPr>
          <w:rFonts w:ascii="êÌ¯Yˇ" w:hAnsi="êÌ¯Yˇ" w:cs="êÌ¯Yˇ"/>
          <w:sz w:val="29"/>
          <w:szCs w:val="29"/>
        </w:rPr>
        <w:t>-</w:t>
      </w:r>
      <w:r>
        <w:rPr>
          <w:rFonts w:ascii="êÌ¯Yˇ" w:hAnsi="êÌ¯Yˇ" w:cs="êÌ¯Yˇ"/>
          <w:sz w:val="29"/>
          <w:szCs w:val="29"/>
        </w:rPr>
        <w:tab/>
        <w:t xml:space="preserve">Please look at page </w:t>
      </w:r>
      <w:r w:rsidR="00887707">
        <w:rPr>
          <w:rFonts w:ascii="êÌ¯Yˇ" w:hAnsi="êÌ¯Yˇ" w:cs="êÌ¯Yˇ"/>
          <w:sz w:val="29"/>
          <w:szCs w:val="29"/>
        </w:rPr>
        <w:t xml:space="preserve">64 of the lecture 5 ppt. </w:t>
      </w:r>
      <w:r w:rsidR="007E6AA0">
        <w:rPr>
          <w:rFonts w:ascii="êÌ¯Yˇ" w:hAnsi="êÌ¯Yˇ" w:cs="êÌ¯Yˇ"/>
          <w:sz w:val="29"/>
          <w:szCs w:val="29"/>
        </w:rPr>
        <w:t xml:space="preserve">Timing convert channel take advantage of the time delay that happens between two processes. </w:t>
      </w:r>
      <w:r w:rsidR="00B34486">
        <w:rPr>
          <w:rFonts w:ascii="êÌ¯Yˇ" w:hAnsi="êÌ¯Yˇ" w:cs="êÌ¯Yˇ"/>
          <w:sz w:val="29"/>
          <w:szCs w:val="29"/>
        </w:rPr>
        <w:t xml:space="preserve">And storage extract information from the presence of an object in the system or not present in the system. </w:t>
      </w:r>
      <w:r w:rsidR="0096336C">
        <w:rPr>
          <w:rFonts w:ascii="êÌ¯Yˇ" w:hAnsi="êÌ¯Yˇ" w:cs="êÌ¯Yˇ"/>
          <w:noProof/>
          <w:sz w:val="29"/>
          <w:szCs w:val="29"/>
        </w:rPr>
        <w:drawing>
          <wp:inline distT="0" distB="0" distL="0" distR="0" wp14:anchorId="7A108FF8" wp14:editId="52FD7048">
            <wp:extent cx="5448300" cy="3185160"/>
            <wp:effectExtent l="0" t="0" r="12700" b="0"/>
            <wp:docPr id="9" name="Picture 9" descr="../Screen%20Shot%202016-12-02%20at%2010.00.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02%20at%2010.00.59%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3185160"/>
                    </a:xfrm>
                    <a:prstGeom prst="rect">
                      <a:avLst/>
                    </a:prstGeom>
                    <a:noFill/>
                    <a:ln>
                      <a:noFill/>
                    </a:ln>
                  </pic:spPr>
                </pic:pic>
              </a:graphicData>
            </a:graphic>
          </wp:inline>
        </w:drawing>
      </w:r>
      <w:r w:rsidR="001D7C30">
        <w:rPr>
          <w:rFonts w:ascii="êÌ¯Yˇ" w:hAnsi="êÌ¯Yˇ" w:cs="êÌ¯Yˇ"/>
          <w:sz w:val="29"/>
          <w:szCs w:val="29"/>
        </w:rPr>
        <w:br/>
      </w:r>
      <w:r w:rsidR="001D7C30">
        <w:rPr>
          <w:rFonts w:ascii="êÌ¯Yˇ" w:hAnsi="êÌ¯Yˇ" w:cs="êÌ¯Yˇ"/>
          <w:sz w:val="29"/>
          <w:szCs w:val="29"/>
        </w:rPr>
        <w:br/>
        <w:t xml:space="preserve">covert - </w:t>
      </w:r>
      <w:r w:rsidR="006D0D00">
        <w:rPr>
          <w:rFonts w:ascii="Arial" w:eastAsia="Times New Roman" w:hAnsi="Arial" w:cs="Arial"/>
          <w:color w:val="222222"/>
          <w:shd w:val="clear" w:color="auto" w:fill="FFFFFF"/>
        </w:rPr>
        <w:t>not openly acknowledged or displayed.</w:t>
      </w:r>
    </w:p>
    <w:p w14:paraId="09469E30" w14:textId="1E87E290" w:rsidR="007144B9" w:rsidRPr="006F5912" w:rsidRDefault="00E65772" w:rsidP="006F5912">
      <w:pPr>
        <w:rPr>
          <w:rFonts w:eastAsia="Times New Roman"/>
          <w:color w:val="FF0000"/>
        </w:rPr>
      </w:pPr>
      <w:r>
        <w:rPr>
          <w:rFonts w:ascii="êÌ¯Yˇ" w:hAnsi="êÌ¯Yˇ" w:cs="êÌ¯Yˇ"/>
          <w:color w:val="483E41" w:themeColor="text2"/>
          <w:sz w:val="29"/>
          <w:szCs w:val="29"/>
        </w:rPr>
        <w:t>One way a timing channel can be a storage channel is, at one time a</w:t>
      </w:r>
      <w:r w:rsidR="00DB33F0">
        <w:rPr>
          <w:rFonts w:ascii="êÌ¯Yˇ" w:hAnsi="êÌ¯Yˇ" w:cs="êÌ¯Yˇ"/>
          <w:color w:val="483E41" w:themeColor="text2"/>
          <w:sz w:val="29"/>
          <w:szCs w:val="29"/>
        </w:rPr>
        <w:t>n</w:t>
      </w:r>
      <w:r>
        <w:rPr>
          <w:rFonts w:ascii="êÌ¯Yˇ" w:hAnsi="êÌ¯Yˇ" w:cs="êÌ¯Yˇ"/>
          <w:color w:val="483E41" w:themeColor="text2"/>
          <w:sz w:val="29"/>
          <w:szCs w:val="29"/>
        </w:rPr>
        <w:t xml:space="preserve"> object is absent so during that time the time channel can report the absent of a</w:t>
      </w:r>
      <w:r w:rsidR="00735288">
        <w:rPr>
          <w:rFonts w:ascii="êÌ¯Yˇ" w:hAnsi="êÌ¯Yˇ" w:cs="êÌ¯Yˇ"/>
          <w:color w:val="483E41" w:themeColor="text2"/>
          <w:sz w:val="29"/>
          <w:szCs w:val="29"/>
        </w:rPr>
        <w:t>n</w:t>
      </w:r>
      <w:r>
        <w:rPr>
          <w:rFonts w:ascii="êÌ¯Yˇ" w:hAnsi="êÌ¯Yˇ" w:cs="êÌ¯Yˇ"/>
          <w:color w:val="483E41" w:themeColor="text2"/>
          <w:sz w:val="29"/>
          <w:szCs w:val="29"/>
        </w:rPr>
        <w:t xml:space="preserve"> object to a hacker. And after a time have passed, </w:t>
      </w:r>
      <w:r w:rsidR="007144B9">
        <w:rPr>
          <w:rFonts w:ascii="êÌ¯Yˇ" w:hAnsi="êÌ¯Yˇ" w:cs="êÌ¯Yˇ"/>
          <w:color w:val="483E41" w:themeColor="text2"/>
          <w:sz w:val="29"/>
          <w:szCs w:val="29"/>
        </w:rPr>
        <w:t>the timing channel can report a</w:t>
      </w:r>
      <w:r>
        <w:rPr>
          <w:rFonts w:ascii="êÌ¯Yˇ" w:hAnsi="êÌ¯Yˇ" w:cs="êÌ¯Yˇ"/>
          <w:color w:val="483E41" w:themeColor="text2"/>
          <w:sz w:val="29"/>
          <w:szCs w:val="29"/>
        </w:rPr>
        <w:t xml:space="preserve"> present of an object. </w:t>
      </w:r>
      <w:r w:rsidR="0067737A">
        <w:rPr>
          <w:rFonts w:ascii="êÌ¯Yˇ" w:hAnsi="êÌ¯Yˇ" w:cs="êÌ¯Yˇ"/>
          <w:color w:val="483E41" w:themeColor="text2"/>
          <w:sz w:val="29"/>
          <w:szCs w:val="29"/>
        </w:rPr>
        <w:br/>
      </w:r>
      <w:r w:rsidR="0067737A" w:rsidRPr="0067737A">
        <w:rPr>
          <w:rFonts w:eastAsia="Times New Roman"/>
          <w:color w:val="FF0000"/>
        </w:rPr>
        <w:t xml:space="preserve">Covert channels typically require access to a shared clock to time when bits become available in the covert resource and when bits can be replaced. Thus, even with pure storage channels, there is an element of timing. A covert timing channel works by modulating the time at which something occurs. But the something (which might be an interrupt or access to the CPU or unlocking a semaphore, for example) </w:t>
      </w:r>
      <w:r w:rsidR="00C54AF2">
        <w:rPr>
          <w:rFonts w:eastAsia="Times New Roman"/>
          <w:color w:val="FF0000"/>
        </w:rPr>
        <w:br/>
      </w:r>
      <w:r w:rsidR="0067737A" w:rsidRPr="0067737A">
        <w:rPr>
          <w:rFonts w:eastAsia="Times New Roman"/>
          <w:color w:val="FF0000"/>
        </w:rPr>
        <w:t xml:space="preserve">is itself a resource (the interrupt, the processing, or the semaphore), </w:t>
      </w:r>
      <w:r w:rsidR="00C54AF2">
        <w:rPr>
          <w:rFonts w:eastAsia="Times New Roman"/>
          <w:color w:val="FF0000"/>
        </w:rPr>
        <w:br/>
      </w:r>
      <w:r w:rsidR="0067737A" w:rsidRPr="0067737A">
        <w:rPr>
          <w:rFonts w:eastAsia="Times New Roman"/>
          <w:color w:val="FF0000"/>
        </w:rPr>
        <w:t xml:space="preserve">represented by a storage table entry. Thus, the table entry or the something itself becomes the shared resource visible to the two cooperating processes form which the covert channel is built. </w:t>
      </w:r>
    </w:p>
    <w:p w14:paraId="780C1906" w14:textId="77777777" w:rsidR="00130B17" w:rsidRDefault="00130B17">
      <w:pPr>
        <w:spacing w:after="360" w:line="288" w:lineRule="auto"/>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br w:type="page"/>
      </w:r>
    </w:p>
    <w:p w14:paraId="74FE5234" w14:textId="4DBD7491" w:rsidR="005443FC" w:rsidRPr="007144B9" w:rsidRDefault="004E6C77" w:rsidP="004E6C77">
      <w:pPr>
        <w:widowControl w:val="0"/>
        <w:autoSpaceDE w:val="0"/>
        <w:autoSpaceDN w:val="0"/>
        <w:adjustRightInd w:val="0"/>
        <w:rPr>
          <w:rFonts w:ascii="êÌ¯Yˇ" w:hAnsi="êÌ¯Yˇ" w:cs="êÌ¯Yˇ"/>
          <w:b/>
          <w:color w:val="483E41" w:themeColor="text2"/>
          <w:sz w:val="29"/>
          <w:szCs w:val="29"/>
          <w:lang w:eastAsia="ja-JP"/>
        </w:rPr>
      </w:pPr>
      <w:r w:rsidRPr="007144B9">
        <w:rPr>
          <w:rFonts w:ascii="êÌ¯Yˇ" w:hAnsi="êÌ¯Yˇ" w:cs="êÌ¯Yˇ"/>
          <w:b/>
          <w:color w:val="483E41" w:themeColor="text2"/>
          <w:sz w:val="29"/>
          <w:szCs w:val="29"/>
          <w:lang w:eastAsia="ja-JP"/>
        </w:rPr>
        <w:lastRenderedPageBreak/>
        <w:t>8. List the limitations on the amount of information leaked per second through a covert channel in a multi</w:t>
      </w:r>
      <w:r w:rsidR="0033156B">
        <w:rPr>
          <w:rFonts w:ascii="êÌ¯Yˇ" w:hAnsi="êÌ¯Yˇ" w:cs="êÌ¯Yˇ"/>
          <w:b/>
          <w:color w:val="483E41" w:themeColor="text2"/>
          <w:sz w:val="29"/>
          <w:szCs w:val="29"/>
          <w:lang w:eastAsia="ja-JP"/>
        </w:rPr>
        <w:t xml:space="preserve"> </w:t>
      </w:r>
      <w:r w:rsidRPr="007144B9">
        <w:rPr>
          <w:rFonts w:ascii="êÌ¯Yˇ" w:hAnsi="êÌ¯Yˇ" w:cs="êÌ¯Yˇ"/>
          <w:b/>
          <w:color w:val="483E41" w:themeColor="text2"/>
          <w:sz w:val="29"/>
          <w:szCs w:val="29"/>
          <w:lang w:eastAsia="ja-JP"/>
        </w:rPr>
        <w:t>access computing system.</w:t>
      </w:r>
    </w:p>
    <w:p w14:paraId="2E7D1AC8" w14:textId="6F2126EF" w:rsidR="002C3E35" w:rsidRDefault="004E6C77" w:rsidP="00C24210">
      <w:pPr>
        <w:rPr>
          <w:rFonts w:ascii="Arial" w:eastAsia="Times New Roman" w:hAnsi="Arial" w:cs="Arial"/>
          <w:color w:val="FF0000"/>
          <w:sz w:val="18"/>
          <w:szCs w:val="18"/>
          <w:shd w:val="clear" w:color="auto" w:fill="FFFFFF"/>
        </w:rPr>
      </w:pPr>
      <w:r>
        <w:rPr>
          <w:rFonts w:ascii="êÌ¯Yˇ" w:hAnsi="êÌ¯Yˇ" w:cs="êÌ¯Yˇ"/>
          <w:color w:val="483E41" w:themeColor="text2"/>
          <w:sz w:val="29"/>
          <w:szCs w:val="29"/>
          <w:lang w:eastAsia="ja-JP"/>
        </w:rPr>
        <w:t>-</w:t>
      </w:r>
      <w:r>
        <w:rPr>
          <w:rFonts w:ascii="êÌ¯Yˇ" w:hAnsi="êÌ¯Yˇ" w:cs="êÌ¯Yˇ"/>
          <w:color w:val="483E41" w:themeColor="text2"/>
          <w:sz w:val="29"/>
          <w:szCs w:val="29"/>
          <w:lang w:eastAsia="ja-JP"/>
        </w:rPr>
        <w:tab/>
      </w:r>
      <w:r w:rsidR="00CB3032">
        <w:rPr>
          <w:rFonts w:ascii="êÌ¯Yˇ" w:hAnsi="êÌ¯Yˇ" w:cs="êÌ¯Yˇ"/>
          <w:color w:val="483E41" w:themeColor="text2"/>
          <w:sz w:val="29"/>
          <w:szCs w:val="29"/>
          <w:lang w:eastAsia="ja-JP"/>
        </w:rPr>
        <w:t>Let’s see what multi access computing system is.</w:t>
      </w:r>
      <w:r w:rsidR="0020073C">
        <w:rPr>
          <w:rFonts w:ascii="êÌ¯Yˇ" w:hAnsi="êÌ¯Yˇ" w:cs="êÌ¯Yˇ"/>
          <w:noProof/>
          <w:color w:val="483E41" w:themeColor="text2"/>
          <w:sz w:val="29"/>
          <w:szCs w:val="29"/>
        </w:rPr>
        <w:drawing>
          <wp:inline distT="0" distB="0" distL="0" distR="0" wp14:anchorId="27A6738E" wp14:editId="4353F6DE">
            <wp:extent cx="5440680" cy="960120"/>
            <wp:effectExtent l="0" t="0" r="0" b="5080"/>
            <wp:docPr id="10" name="Picture 10" descr="../Screen%20Shot%202016-12-02%20at%2010.04.5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2-02%20at%2010.04.55%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960120"/>
                    </a:xfrm>
                    <a:prstGeom prst="rect">
                      <a:avLst/>
                    </a:prstGeom>
                    <a:noFill/>
                    <a:ln>
                      <a:noFill/>
                    </a:ln>
                  </pic:spPr>
                </pic:pic>
              </a:graphicData>
            </a:graphic>
          </wp:inline>
        </w:drawing>
      </w:r>
      <w:r w:rsidR="0020073C">
        <w:rPr>
          <w:rFonts w:ascii="êÌ¯Yˇ" w:hAnsi="êÌ¯Yˇ" w:cs="êÌ¯Yˇ"/>
          <w:color w:val="483E41" w:themeColor="text2"/>
          <w:sz w:val="29"/>
          <w:szCs w:val="29"/>
          <w:lang w:eastAsia="ja-JP"/>
        </w:rPr>
        <w:br/>
        <w:t>So, we know that different person accessing one host, or one computer.</w:t>
      </w:r>
      <w:r w:rsidR="00973E19">
        <w:rPr>
          <w:rFonts w:ascii="êÌ¯Yˇ" w:hAnsi="êÌ¯Yˇ" w:cs="êÌ¯Yˇ"/>
          <w:color w:val="483E41" w:themeColor="text2"/>
          <w:sz w:val="29"/>
          <w:szCs w:val="29"/>
          <w:lang w:eastAsia="ja-JP"/>
        </w:rPr>
        <w:t xml:space="preserve"> Now let’s think about the limitations on the amount of information leaked per second through a covert channel. </w:t>
      </w:r>
      <w:r w:rsidR="00C24210">
        <w:rPr>
          <w:rFonts w:ascii="êÌ¯Yˇ" w:hAnsi="êÌ¯Yˇ" w:cs="êÌ¯Yˇ"/>
          <w:color w:val="483E41" w:themeColor="text2"/>
          <w:sz w:val="29"/>
          <w:szCs w:val="29"/>
          <w:lang w:eastAsia="ja-JP"/>
        </w:rPr>
        <w:br/>
      </w:r>
      <w:r w:rsidR="00C24210">
        <w:rPr>
          <w:rFonts w:ascii="Arial" w:eastAsia="Times New Roman" w:hAnsi="Arial" w:cs="Arial"/>
          <w:color w:val="000000"/>
          <w:sz w:val="18"/>
          <w:szCs w:val="18"/>
        </w:rPr>
        <w:br/>
      </w:r>
      <w:r w:rsidR="00C24210" w:rsidRPr="00C24210">
        <w:rPr>
          <w:rFonts w:ascii="Arial" w:eastAsia="Times New Roman" w:hAnsi="Arial" w:cs="Arial"/>
          <w:color w:val="FF0000"/>
          <w:sz w:val="18"/>
          <w:szCs w:val="18"/>
          <w:shd w:val="clear" w:color="auto" w:fill="FFFFFF"/>
        </w:rPr>
        <w:t xml:space="preserve">The two primary factors that limit the amount of information that can be leaked are speed at which the retrieving process can recognize that a bit has been posted to the covert channel, and the speed at which sending process can be certain the retrieving process has had time to retrieve </w:t>
      </w:r>
      <w:r w:rsidR="00811A4C" w:rsidRPr="00C24210">
        <w:rPr>
          <w:rFonts w:ascii="Arial" w:eastAsia="Times New Roman" w:hAnsi="Arial" w:cs="Arial"/>
          <w:color w:val="FF0000"/>
          <w:sz w:val="18"/>
          <w:szCs w:val="18"/>
          <w:shd w:val="clear" w:color="auto" w:fill="FFFFFF"/>
        </w:rPr>
        <w:t>a</w:t>
      </w:r>
      <w:r w:rsidR="00C24210" w:rsidRPr="00C24210">
        <w:rPr>
          <w:rFonts w:ascii="Arial" w:eastAsia="Times New Roman" w:hAnsi="Arial" w:cs="Arial"/>
          <w:color w:val="FF0000"/>
          <w:sz w:val="18"/>
          <w:szCs w:val="18"/>
          <w:shd w:val="clear" w:color="auto" w:fill="FFFFFF"/>
        </w:rPr>
        <w:t xml:space="preserve"> bit. This time is the synchronization time between the two processes.</w:t>
      </w:r>
      <w:r w:rsidR="00352039">
        <w:rPr>
          <w:rFonts w:ascii="Arial" w:eastAsia="Times New Roman" w:hAnsi="Arial" w:cs="Arial"/>
          <w:color w:val="FF0000"/>
          <w:sz w:val="18"/>
          <w:szCs w:val="18"/>
          <w:shd w:val="clear" w:color="auto" w:fill="FFFFFF"/>
        </w:rPr>
        <w:br/>
      </w:r>
      <w:r w:rsidR="00352039">
        <w:rPr>
          <w:rFonts w:ascii="Arial" w:eastAsia="Times New Roman" w:hAnsi="Arial" w:cs="Arial"/>
          <w:color w:val="FF0000"/>
          <w:sz w:val="18"/>
          <w:szCs w:val="18"/>
          <w:shd w:val="clear" w:color="auto" w:fill="FFFFFF"/>
        </w:rPr>
        <w:br/>
        <w:t>Jae: So in other words, the time to write the data and the time to receive the data, if those two process are not in sync then hacking? Through a covert channel will fail.</w:t>
      </w:r>
    </w:p>
    <w:p w14:paraId="2D60BF14" w14:textId="77777777" w:rsidR="002C3E35" w:rsidRDefault="002C3E35">
      <w:pPr>
        <w:spacing w:after="360" w:line="288" w:lineRule="auto"/>
        <w:rPr>
          <w:rFonts w:ascii="Arial" w:eastAsia="Times New Roman" w:hAnsi="Arial" w:cs="Arial"/>
          <w:color w:val="FF0000"/>
          <w:sz w:val="18"/>
          <w:szCs w:val="18"/>
          <w:shd w:val="clear" w:color="auto" w:fill="FFFFFF"/>
        </w:rPr>
      </w:pPr>
      <w:r>
        <w:rPr>
          <w:rFonts w:ascii="Arial" w:eastAsia="Times New Roman" w:hAnsi="Arial" w:cs="Arial"/>
          <w:color w:val="FF0000"/>
          <w:sz w:val="18"/>
          <w:szCs w:val="18"/>
          <w:shd w:val="clear" w:color="auto" w:fill="FFFFFF"/>
        </w:rPr>
        <w:br w:type="page"/>
      </w:r>
    </w:p>
    <w:p w14:paraId="1D70984C" w14:textId="696C2B90" w:rsidR="00081F42" w:rsidRDefault="005B3C16" w:rsidP="005B3C16">
      <w:pPr>
        <w:widowControl w:val="0"/>
        <w:autoSpaceDE w:val="0"/>
        <w:autoSpaceDN w:val="0"/>
        <w:adjustRightInd w:val="0"/>
        <w:rPr>
          <w:rFonts w:ascii="êÌ¯Yˇ" w:hAnsi="êÌ¯Yˇ" w:cs="êÌ¯Yˇ"/>
          <w:color w:val="483E41" w:themeColor="text2"/>
          <w:sz w:val="29"/>
          <w:szCs w:val="29"/>
          <w:lang w:eastAsia="ja-JP"/>
        </w:rPr>
      </w:pPr>
      <w:r w:rsidRPr="005B3C16">
        <w:rPr>
          <w:rFonts w:ascii="êÌ¯Yˇ" w:hAnsi="êÌ¯Yˇ" w:cs="êÌ¯Yˇ"/>
          <w:b/>
          <w:color w:val="483E41" w:themeColor="text2"/>
          <w:sz w:val="29"/>
          <w:szCs w:val="29"/>
          <w:lang w:eastAsia="ja-JP"/>
        </w:rPr>
        <w:lastRenderedPageBreak/>
        <w:t>9. An electronic mail system could be used to leak information. First, explain how the leakage could occur. Then, identify controls that could be applied to detect or prevent the leakage.</w:t>
      </w:r>
      <w:r w:rsidR="00BF61CF">
        <w:rPr>
          <w:rFonts w:ascii="êÌ¯Yˇ" w:hAnsi="êÌ¯Yˇ" w:cs="êÌ¯Yˇ"/>
          <w:b/>
          <w:color w:val="483E41" w:themeColor="text2"/>
          <w:sz w:val="29"/>
          <w:szCs w:val="29"/>
          <w:lang w:eastAsia="ja-JP"/>
        </w:rPr>
        <w:br/>
      </w:r>
      <w:r w:rsidR="00BF61CF">
        <w:rPr>
          <w:rFonts w:ascii="êÌ¯Yˇ" w:hAnsi="êÌ¯Yˇ" w:cs="êÌ¯Yˇ"/>
          <w:b/>
          <w:color w:val="483E41" w:themeColor="text2"/>
          <w:sz w:val="29"/>
          <w:szCs w:val="29"/>
          <w:lang w:eastAsia="ja-JP"/>
        </w:rPr>
        <w:br/>
        <w:t xml:space="preserve">- </w:t>
      </w:r>
      <w:r w:rsidR="00BF61CF">
        <w:rPr>
          <w:rFonts w:ascii="êÌ¯Yˇ" w:hAnsi="êÌ¯Yˇ" w:cs="êÌ¯Yˇ"/>
          <w:color w:val="483E41" w:themeColor="text2"/>
          <w:sz w:val="29"/>
          <w:szCs w:val="29"/>
          <w:lang w:eastAsia="ja-JP"/>
        </w:rPr>
        <w:t xml:space="preserve">There are plenty of ways that email information could be leaked. One is man in the middle attack, </w:t>
      </w:r>
      <w:r w:rsidR="007957E1">
        <w:rPr>
          <w:rFonts w:ascii="êÌ¯Yˇ" w:hAnsi="êÌ¯Yˇ" w:cs="êÌ¯Yˇ"/>
          <w:color w:val="483E41" w:themeColor="text2"/>
          <w:sz w:val="29"/>
          <w:szCs w:val="29"/>
          <w:lang w:eastAsia="ja-JP"/>
        </w:rPr>
        <w:t xml:space="preserve">host A send email to host B. But during the travel of that email, attacker C </w:t>
      </w:r>
      <w:r w:rsidR="007957E1" w:rsidRPr="007957E1">
        <w:rPr>
          <w:rFonts w:ascii="êÌ¯Yˇ" w:hAnsi="êÌ¯Yˇ" w:cs="êÌ¯Yˇ"/>
          <w:color w:val="483E41" w:themeColor="text2"/>
          <w:sz w:val="29"/>
          <w:szCs w:val="29"/>
          <w:lang w:eastAsia="ja-JP"/>
        </w:rPr>
        <w:t>hijack</w:t>
      </w:r>
      <w:r w:rsidR="007957E1">
        <w:rPr>
          <w:rFonts w:ascii="êÌ¯Yˇ" w:hAnsi="êÌ¯Yˇ" w:cs="êÌ¯Yˇ"/>
          <w:color w:val="483E41" w:themeColor="text2"/>
          <w:sz w:val="29"/>
          <w:szCs w:val="29"/>
          <w:lang w:eastAsia="ja-JP"/>
        </w:rPr>
        <w:t xml:space="preserve">s the email from A, save the content and send it to B. </w:t>
      </w:r>
      <w:r w:rsidR="007957E1">
        <w:rPr>
          <w:rFonts w:ascii="êÌ¯Yˇ" w:hAnsi="êÌ¯Yˇ" w:cs="êÌ¯Yˇ"/>
          <w:color w:val="483E41" w:themeColor="text2"/>
          <w:sz w:val="29"/>
          <w:szCs w:val="29"/>
          <w:lang w:eastAsia="ja-JP"/>
        </w:rPr>
        <w:br/>
      </w:r>
      <w:r w:rsidR="0092707A">
        <w:rPr>
          <w:rFonts w:ascii="êÌ¯Yˇ" w:hAnsi="êÌ¯Yˇ" w:cs="êÌ¯Yˇ"/>
          <w:color w:val="483E41" w:themeColor="text2"/>
          <w:sz w:val="29"/>
          <w:szCs w:val="29"/>
          <w:lang w:eastAsia="ja-JP"/>
        </w:rPr>
        <w:t>One way to prevent this attack, is to use encryption.</w:t>
      </w:r>
      <w:r w:rsidR="00AF0D9B">
        <w:rPr>
          <w:rFonts w:ascii="êÌ¯Yˇ" w:hAnsi="êÌ¯Yˇ" w:cs="êÌ¯Yˇ"/>
          <w:color w:val="483E41" w:themeColor="text2"/>
          <w:sz w:val="29"/>
          <w:szCs w:val="29"/>
          <w:lang w:eastAsia="ja-JP"/>
        </w:rPr>
        <w:t xml:space="preserve"> Host A can use B’s public key and own private key to </w:t>
      </w:r>
      <w:r w:rsidR="001D00D4">
        <w:rPr>
          <w:rFonts w:ascii="êÌ¯Yˇ" w:hAnsi="êÌ¯Yˇ" w:cs="êÌ¯Yˇ"/>
          <w:color w:val="483E41" w:themeColor="text2"/>
          <w:sz w:val="29"/>
          <w:szCs w:val="29"/>
          <w:lang w:eastAsia="ja-JP"/>
        </w:rPr>
        <w:t>encrypt</w:t>
      </w:r>
      <w:r w:rsidR="00AF0D9B">
        <w:rPr>
          <w:rFonts w:ascii="êÌ¯Yˇ" w:hAnsi="êÌ¯Yˇ" w:cs="êÌ¯Yˇ"/>
          <w:color w:val="483E41" w:themeColor="text2"/>
          <w:sz w:val="29"/>
          <w:szCs w:val="29"/>
          <w:lang w:eastAsia="ja-JP"/>
        </w:rPr>
        <w:t xml:space="preserve"> the email. Then only B can </w:t>
      </w:r>
      <w:r w:rsidR="001D00D4">
        <w:rPr>
          <w:rFonts w:ascii="êÌ¯Yˇ" w:hAnsi="êÌ¯Yˇ" w:cs="êÌ¯Yˇ"/>
          <w:color w:val="483E41" w:themeColor="text2"/>
          <w:sz w:val="29"/>
          <w:szCs w:val="29"/>
          <w:lang w:eastAsia="ja-JP"/>
        </w:rPr>
        <w:t>decrypt</w:t>
      </w:r>
      <w:r w:rsidR="00AF0D9B">
        <w:rPr>
          <w:rFonts w:ascii="êÌ¯Yˇ" w:hAnsi="êÌ¯Yˇ" w:cs="êÌ¯Yˇ"/>
          <w:color w:val="483E41" w:themeColor="text2"/>
          <w:sz w:val="29"/>
          <w:szCs w:val="29"/>
          <w:lang w:eastAsia="ja-JP"/>
        </w:rPr>
        <w:t xml:space="preserve"> that email</w:t>
      </w:r>
      <w:r w:rsidR="007624E0">
        <w:rPr>
          <w:rFonts w:ascii="êÌ¯Yˇ" w:hAnsi="êÌ¯Yˇ" w:cs="êÌ¯Yˇ"/>
          <w:color w:val="483E41" w:themeColor="text2"/>
          <w:sz w:val="29"/>
          <w:szCs w:val="29"/>
          <w:lang w:eastAsia="ja-JP"/>
        </w:rPr>
        <w:t>.</w:t>
      </w:r>
    </w:p>
    <w:p w14:paraId="1A01D6DD" w14:textId="77777777" w:rsidR="003227C6" w:rsidRDefault="003227C6" w:rsidP="005B3C16">
      <w:pPr>
        <w:widowControl w:val="0"/>
        <w:autoSpaceDE w:val="0"/>
        <w:autoSpaceDN w:val="0"/>
        <w:adjustRightInd w:val="0"/>
        <w:rPr>
          <w:rFonts w:ascii="êÌ¯Yˇ" w:hAnsi="êÌ¯Yˇ" w:cs="êÌ¯Yˇ"/>
          <w:color w:val="483E41" w:themeColor="text2"/>
          <w:sz w:val="29"/>
          <w:szCs w:val="29"/>
          <w:lang w:eastAsia="ja-JP"/>
        </w:rPr>
      </w:pPr>
    </w:p>
    <w:p w14:paraId="539C9DC6" w14:textId="146ED50F" w:rsidR="003227C6" w:rsidRPr="003227C6" w:rsidRDefault="003227C6" w:rsidP="005B3C16">
      <w:pPr>
        <w:widowControl w:val="0"/>
        <w:autoSpaceDE w:val="0"/>
        <w:autoSpaceDN w:val="0"/>
        <w:adjustRightInd w:val="0"/>
        <w:rPr>
          <w:rFonts w:ascii="êÌ¯Yˇ" w:hAnsi="êÌ¯Yˇ" w:cs="êÌ¯Yˇ"/>
          <w:color w:val="FF0000"/>
          <w:sz w:val="29"/>
          <w:szCs w:val="29"/>
          <w:lang w:eastAsia="ja-JP"/>
        </w:rPr>
      </w:pPr>
      <w:r>
        <w:rPr>
          <w:rFonts w:ascii="êÌ¯Yˇ" w:hAnsi="êÌ¯Yˇ" w:cs="êÌ¯Yˇ"/>
          <w:color w:val="FF0000"/>
          <w:sz w:val="29"/>
          <w:szCs w:val="29"/>
          <w:lang w:eastAsia="ja-JP"/>
        </w:rPr>
        <w:t>From organizations point of view, when an employee forward an email to someone outside of the organization. That can be considered as a l</w:t>
      </w:r>
      <w:r w:rsidR="00E1742C">
        <w:rPr>
          <w:rFonts w:ascii="êÌ¯Yˇ" w:hAnsi="êÌ¯Yˇ" w:cs="êÌ¯Yˇ"/>
          <w:color w:val="FF0000"/>
          <w:sz w:val="29"/>
          <w:szCs w:val="29"/>
          <w:lang w:eastAsia="ja-JP"/>
        </w:rPr>
        <w:t xml:space="preserve">eakage. To prevent this attack </w:t>
      </w:r>
      <w:r w:rsidR="008F7C53">
        <w:rPr>
          <w:rFonts w:ascii="êÌ¯Yˇ" w:hAnsi="êÌ¯Yˇ" w:cs="êÌ¯Yˇ"/>
          <w:color w:val="FF0000"/>
          <w:sz w:val="29"/>
          <w:szCs w:val="29"/>
          <w:lang w:eastAsia="ja-JP"/>
        </w:rPr>
        <w:t>management can monitor</w:t>
      </w:r>
      <w:r w:rsidR="009B5780">
        <w:rPr>
          <w:rFonts w:ascii="êÌ¯Yˇ" w:hAnsi="êÌ¯Yˇ" w:cs="êÌ¯Yˇ"/>
          <w:color w:val="FF0000"/>
          <w:sz w:val="29"/>
          <w:szCs w:val="29"/>
          <w:lang w:eastAsia="ja-JP"/>
        </w:rPr>
        <w:t xml:space="preserve"> the emai</w:t>
      </w:r>
      <w:r w:rsidR="008F7C53">
        <w:rPr>
          <w:rFonts w:ascii="êÌ¯Yˇ" w:hAnsi="êÌ¯Yˇ" w:cs="êÌ¯Yˇ"/>
          <w:color w:val="FF0000"/>
          <w:sz w:val="29"/>
          <w:szCs w:val="29"/>
          <w:lang w:eastAsia="ja-JP"/>
        </w:rPr>
        <w:t>l process.</w:t>
      </w:r>
    </w:p>
    <w:p w14:paraId="5FDA5F6B" w14:textId="77777777" w:rsidR="00081F42" w:rsidRDefault="00081F42">
      <w:pPr>
        <w:spacing w:after="360" w:line="288" w:lineRule="auto"/>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br w:type="page"/>
      </w:r>
    </w:p>
    <w:p w14:paraId="0B7617FE" w14:textId="0B7F37EF" w:rsidR="00F93B97" w:rsidRDefault="00081F42" w:rsidP="00081F42">
      <w:pPr>
        <w:widowControl w:val="0"/>
        <w:autoSpaceDE w:val="0"/>
        <w:autoSpaceDN w:val="0"/>
        <w:adjustRightInd w:val="0"/>
        <w:rPr>
          <w:rFonts w:ascii="êÌ¯Yˇ" w:hAnsi="êÌ¯Yˇ" w:cs="êÌ¯Yˇ"/>
          <w:b/>
          <w:color w:val="483E41" w:themeColor="text2"/>
          <w:sz w:val="29"/>
          <w:szCs w:val="29"/>
          <w:lang w:eastAsia="ja-JP"/>
        </w:rPr>
      </w:pPr>
      <w:r w:rsidRPr="00081F42">
        <w:rPr>
          <w:rFonts w:ascii="êÌ¯Yˇ" w:hAnsi="êÌ¯Yˇ" w:cs="êÌ¯Yˇ"/>
          <w:b/>
          <w:color w:val="483E41" w:themeColor="text2"/>
          <w:sz w:val="29"/>
          <w:szCs w:val="29"/>
          <w:lang w:eastAsia="ja-JP"/>
        </w:rPr>
        <w:lastRenderedPageBreak/>
        <w:t>10. Modularity can have a negative as well as a positive effect. A program that is over modularized performs its operations in very small modules, so a reader has trouble acquiring an overall perspective on what the system is trying to do. That is, although it may be easy to determine what individual modules do and what small</w:t>
      </w:r>
      <w:r w:rsidR="00DC2638">
        <w:rPr>
          <w:rFonts w:ascii="êÌ¯Yˇ" w:hAnsi="êÌ¯Yˇ" w:cs="êÌ¯Yˇ"/>
          <w:b/>
          <w:color w:val="483E41" w:themeColor="text2"/>
          <w:sz w:val="29"/>
          <w:szCs w:val="29"/>
          <w:lang w:eastAsia="ja-JP"/>
        </w:rPr>
        <w:t xml:space="preserve"> </w:t>
      </w:r>
      <w:r w:rsidRPr="00081F42">
        <w:rPr>
          <w:rFonts w:ascii="êÌ¯Yˇ" w:hAnsi="êÌ¯Yˇ" w:cs="êÌ¯Yˇ"/>
          <w:b/>
          <w:color w:val="483E41" w:themeColor="text2"/>
          <w:sz w:val="29"/>
          <w:szCs w:val="29"/>
          <w:lang w:eastAsia="ja-JP"/>
        </w:rPr>
        <w:t>groups of modules do, it is not easy to understand what they do in their entirety as a system. Suggest an approach that can be used during program development to provide this perspective.</w:t>
      </w:r>
    </w:p>
    <w:p w14:paraId="071B6D32" w14:textId="10BC283A" w:rsidR="00034594" w:rsidRDefault="00034594" w:rsidP="00081F42">
      <w:pPr>
        <w:widowControl w:val="0"/>
        <w:autoSpaceDE w:val="0"/>
        <w:autoSpaceDN w:val="0"/>
        <w:adjustRightInd w:val="0"/>
        <w:rPr>
          <w:rFonts w:ascii="êÌ¯Yˇ" w:hAnsi="êÌ¯Yˇ" w:cs="êÌ¯Yˇ"/>
          <w:color w:val="483E41" w:themeColor="text2"/>
          <w:sz w:val="29"/>
          <w:szCs w:val="29"/>
          <w:lang w:eastAsia="ja-JP"/>
        </w:rPr>
      </w:pPr>
      <w:r>
        <w:rPr>
          <w:rFonts w:ascii="êÌ¯Yˇ" w:hAnsi="êÌ¯Yˇ" w:cs="êÌ¯Yˇ"/>
          <w:b/>
          <w:color w:val="483E41" w:themeColor="text2"/>
          <w:sz w:val="29"/>
          <w:szCs w:val="29"/>
          <w:lang w:eastAsia="ja-JP"/>
        </w:rPr>
        <w:t>-</w:t>
      </w:r>
      <w:r>
        <w:rPr>
          <w:rFonts w:ascii="êÌ¯Yˇ" w:hAnsi="êÌ¯Yˇ" w:cs="êÌ¯Yˇ"/>
          <w:b/>
          <w:color w:val="483E41" w:themeColor="text2"/>
          <w:sz w:val="29"/>
          <w:szCs w:val="29"/>
          <w:lang w:eastAsia="ja-JP"/>
        </w:rPr>
        <w:tab/>
      </w:r>
      <w:r>
        <w:rPr>
          <w:rFonts w:ascii="êÌ¯Yˇ" w:hAnsi="êÌ¯Yˇ" w:cs="êÌ¯Yˇ"/>
          <w:color w:val="483E41" w:themeColor="text2"/>
          <w:sz w:val="29"/>
          <w:szCs w:val="29"/>
          <w:lang w:eastAsia="ja-JP"/>
        </w:rPr>
        <w:t xml:space="preserve">A hierarchy approach of grouping each module on what they do and which class they are </w:t>
      </w:r>
      <w:r w:rsidR="003F32AE">
        <w:rPr>
          <w:rFonts w:ascii="êÌ¯Yˇ" w:hAnsi="êÌ¯Yˇ" w:cs="êÌ¯Yˇ"/>
          <w:color w:val="483E41" w:themeColor="text2"/>
          <w:sz w:val="29"/>
          <w:szCs w:val="29"/>
          <w:lang w:eastAsia="ja-JP"/>
        </w:rPr>
        <w:t>belong</w:t>
      </w:r>
      <w:r>
        <w:rPr>
          <w:rFonts w:ascii="êÌ¯Yˇ" w:hAnsi="êÌ¯Yˇ" w:cs="êÌ¯Yˇ"/>
          <w:color w:val="483E41" w:themeColor="text2"/>
          <w:sz w:val="29"/>
          <w:szCs w:val="29"/>
          <w:lang w:eastAsia="ja-JP"/>
        </w:rPr>
        <w:t xml:space="preserve"> at, will </w:t>
      </w:r>
      <w:r w:rsidR="00A92961">
        <w:rPr>
          <w:rFonts w:ascii="êÌ¯Yˇ" w:hAnsi="êÌ¯Yˇ" w:cs="êÌ¯Yˇ"/>
          <w:color w:val="483E41" w:themeColor="text2"/>
          <w:sz w:val="29"/>
          <w:szCs w:val="29"/>
          <w:lang w:eastAsia="ja-JP"/>
        </w:rPr>
        <w:t>help</w:t>
      </w:r>
      <w:r>
        <w:rPr>
          <w:rFonts w:ascii="êÌ¯Yˇ" w:hAnsi="êÌ¯Yˇ" w:cs="êÌ¯Yˇ"/>
          <w:color w:val="483E41" w:themeColor="text2"/>
          <w:sz w:val="29"/>
          <w:szCs w:val="29"/>
          <w:lang w:eastAsia="ja-JP"/>
        </w:rPr>
        <w:t xml:space="preserve"> the situa</w:t>
      </w:r>
      <w:r w:rsidR="004A1DE7">
        <w:rPr>
          <w:rFonts w:ascii="êÌ¯Yˇ" w:hAnsi="êÌ¯Yˇ" w:cs="êÌ¯Yˇ"/>
          <w:color w:val="483E41" w:themeColor="text2"/>
          <w:sz w:val="29"/>
          <w:szCs w:val="29"/>
          <w:lang w:eastAsia="ja-JP"/>
        </w:rPr>
        <w:t>tion since it will make it much</w:t>
      </w:r>
      <w:r w:rsidR="00304647">
        <w:rPr>
          <w:rFonts w:ascii="êÌ¯Yˇ" w:hAnsi="êÌ¯Yˇ" w:cs="êÌ¯Yˇ"/>
          <w:color w:val="483E41" w:themeColor="text2"/>
          <w:sz w:val="29"/>
          <w:szCs w:val="29"/>
          <w:lang w:eastAsia="ja-JP"/>
        </w:rPr>
        <w:t xml:space="preserve"> </w:t>
      </w:r>
      <w:r>
        <w:rPr>
          <w:rFonts w:ascii="êÌ¯Yˇ" w:hAnsi="êÌ¯Yˇ" w:cs="êÌ¯Yˇ"/>
          <w:color w:val="483E41" w:themeColor="text2"/>
          <w:sz w:val="29"/>
          <w:szCs w:val="29"/>
          <w:lang w:eastAsia="ja-JP"/>
        </w:rPr>
        <w:t xml:space="preserve">easier for the user to see the higher view of the picture. </w:t>
      </w:r>
      <w:r w:rsidR="00A7602F">
        <w:rPr>
          <w:rFonts w:ascii="êÌ¯Yˇ" w:hAnsi="êÌ¯Yˇ" w:cs="êÌ¯Yˇ"/>
          <w:color w:val="483E41" w:themeColor="text2"/>
          <w:sz w:val="29"/>
          <w:szCs w:val="29"/>
          <w:lang w:eastAsia="ja-JP"/>
        </w:rPr>
        <w:t xml:space="preserve"> </w:t>
      </w:r>
      <w:bookmarkStart w:id="0" w:name="_GoBack"/>
      <w:bookmarkEnd w:id="0"/>
      <w:r w:rsidR="003C1D5E">
        <w:rPr>
          <w:rFonts w:ascii="êÌ¯Yˇ" w:hAnsi="êÌ¯Yˇ" w:cs="êÌ¯Yˇ"/>
          <w:color w:val="483E41" w:themeColor="text2"/>
          <w:sz w:val="29"/>
          <w:szCs w:val="29"/>
          <w:lang w:eastAsia="ja-JP"/>
        </w:rPr>
        <w:t>So,</w:t>
      </w:r>
      <w:r w:rsidR="00A7602F">
        <w:rPr>
          <w:rFonts w:ascii="êÌ¯Yˇ" w:hAnsi="êÌ¯Yˇ" w:cs="êÌ¯Yˇ"/>
          <w:color w:val="483E41" w:themeColor="text2"/>
          <w:sz w:val="29"/>
          <w:szCs w:val="29"/>
          <w:lang w:eastAsia="ja-JP"/>
        </w:rPr>
        <w:t xml:space="preserve"> the user can see the bigger picture as well as the details if they wanted to see which module does what.</w:t>
      </w:r>
    </w:p>
    <w:p w14:paraId="51C33AC7" w14:textId="77777777" w:rsidR="00310E6B" w:rsidRDefault="00310E6B" w:rsidP="00081F42">
      <w:pPr>
        <w:widowControl w:val="0"/>
        <w:autoSpaceDE w:val="0"/>
        <w:autoSpaceDN w:val="0"/>
        <w:adjustRightInd w:val="0"/>
        <w:rPr>
          <w:rFonts w:ascii="êÌ¯Yˇ" w:hAnsi="êÌ¯Yˇ" w:cs="êÌ¯Yˇ"/>
          <w:color w:val="483E41" w:themeColor="text2"/>
          <w:sz w:val="29"/>
          <w:szCs w:val="29"/>
          <w:lang w:eastAsia="ja-JP"/>
        </w:rPr>
      </w:pPr>
    </w:p>
    <w:p w14:paraId="7A4BC11E" w14:textId="6E00E28F" w:rsidR="00310E6B" w:rsidRPr="00310E6B" w:rsidRDefault="00310E6B" w:rsidP="00310E6B">
      <w:pPr>
        <w:rPr>
          <w:rFonts w:eastAsia="Times New Roman"/>
          <w:color w:val="FF0000"/>
        </w:rPr>
      </w:pPr>
      <w:r w:rsidRPr="00310E6B">
        <w:rPr>
          <w:rFonts w:ascii="Helvetica" w:eastAsia="Times New Roman" w:hAnsi="Helvetica"/>
          <w:color w:val="FF0000"/>
          <w:sz w:val="21"/>
          <w:szCs w:val="21"/>
          <w:shd w:val="clear" w:color="auto" w:fill="FFFFFF"/>
        </w:rPr>
        <w:t>This is a common problem across technology as a whole. Since most applications and solutions are built on a scope that would be incredibly difficult for an individual to understand on every level, we modularize. Using </w:t>
      </w:r>
      <w:r w:rsidRPr="00310E6B">
        <w:rPr>
          <w:rFonts w:ascii="Helvetica" w:eastAsia="Times New Roman" w:hAnsi="Helvetica"/>
          <w:b/>
          <w:bCs/>
          <w:color w:val="FF0000"/>
          <w:sz w:val="21"/>
          <w:szCs w:val="21"/>
          <w:bdr w:val="none" w:sz="0" w:space="0" w:color="auto" w:frame="1"/>
          <w:shd w:val="clear" w:color="auto" w:fill="FFFFFF"/>
        </w:rPr>
        <w:t>layers of abstraction</w:t>
      </w:r>
      <w:r w:rsidRPr="00310E6B">
        <w:rPr>
          <w:rFonts w:ascii="Helvetica" w:eastAsia="Times New Roman" w:hAnsi="Helvetica"/>
          <w:color w:val="FF0000"/>
          <w:sz w:val="21"/>
          <w:szCs w:val="21"/>
          <w:shd w:val="clear" w:color="auto" w:fill="FFFFFF"/>
        </w:rPr>
        <w:t> to organize these modules makes it mentally easier to conceptualize. Project management uses this often, where requirements are taken; from requirements are made class diagrams; from class diagrams are made the actual pieces of the solution. While the more knowledge you have the better, it shouldn't be necessary to understand every piece of the lowest level to see how the solution as a whole functions; nor should it be necessary to understand the entirety of a solution in order to create a small feature of it.</w:t>
      </w:r>
    </w:p>
    <w:p w14:paraId="49B2C7F3" w14:textId="77777777" w:rsidR="00310E6B" w:rsidRPr="00034594" w:rsidRDefault="00310E6B" w:rsidP="00081F42">
      <w:pPr>
        <w:widowControl w:val="0"/>
        <w:autoSpaceDE w:val="0"/>
        <w:autoSpaceDN w:val="0"/>
        <w:adjustRightInd w:val="0"/>
        <w:rPr>
          <w:rFonts w:ascii="êÌ¯Yˇ" w:hAnsi="êÌ¯Yˇ" w:cs="êÌ¯Yˇ"/>
          <w:color w:val="483E41" w:themeColor="text2"/>
          <w:sz w:val="29"/>
          <w:szCs w:val="29"/>
          <w:lang w:eastAsia="ja-JP"/>
        </w:rPr>
      </w:pPr>
    </w:p>
    <w:p w14:paraId="5DCF61C3" w14:textId="77777777" w:rsidR="00F93B97" w:rsidRDefault="00F93B97">
      <w:pPr>
        <w:spacing w:after="360" w:line="288" w:lineRule="auto"/>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br w:type="page"/>
      </w:r>
    </w:p>
    <w:p w14:paraId="0288035A" w14:textId="03D6D143" w:rsidR="00660A38" w:rsidRDefault="009029DE" w:rsidP="009029DE">
      <w:pPr>
        <w:widowControl w:val="0"/>
        <w:autoSpaceDE w:val="0"/>
        <w:autoSpaceDN w:val="0"/>
        <w:adjustRightInd w:val="0"/>
        <w:rPr>
          <w:rFonts w:ascii="êÌ¯Yˇ" w:hAnsi="êÌ¯Yˇ" w:cs="êÌ¯Yˇ"/>
          <w:b/>
          <w:color w:val="483E41" w:themeColor="text2"/>
          <w:sz w:val="29"/>
          <w:szCs w:val="29"/>
          <w:lang w:eastAsia="ja-JP"/>
        </w:rPr>
      </w:pPr>
      <w:r w:rsidRPr="009029DE">
        <w:rPr>
          <w:rFonts w:ascii="êÌ¯Yˇ" w:hAnsi="êÌ¯Yˇ" w:cs="êÌ¯Yˇ"/>
          <w:b/>
          <w:color w:val="483E41" w:themeColor="text2"/>
          <w:sz w:val="29"/>
          <w:szCs w:val="29"/>
          <w:lang w:eastAsia="ja-JP"/>
        </w:rPr>
        <w:lastRenderedPageBreak/>
        <w:t>11. You are given a program that purportedly</w:t>
      </w:r>
      <w:r w:rsidR="00590139">
        <w:rPr>
          <w:rFonts w:ascii="êÌ¯Yˇ" w:hAnsi="êÌ¯Yˇ" w:cs="êÌ¯Yˇ"/>
          <w:b/>
          <w:color w:val="483E41" w:themeColor="text2"/>
          <w:sz w:val="29"/>
          <w:szCs w:val="29"/>
          <w:lang w:eastAsia="ja-JP"/>
        </w:rPr>
        <w:t xml:space="preserve"> (to claim)</w:t>
      </w:r>
      <w:r w:rsidRPr="009029DE">
        <w:rPr>
          <w:rFonts w:ascii="êÌ¯Yˇ" w:hAnsi="êÌ¯Yˇ" w:cs="êÌ¯Yˇ"/>
          <w:b/>
          <w:color w:val="483E41" w:themeColor="text2"/>
          <w:sz w:val="29"/>
          <w:szCs w:val="29"/>
          <w:lang w:eastAsia="ja-JP"/>
        </w:rPr>
        <w:t xml:space="preserve"> manages a list of items through hash coding. The program is supposed to return the location of an item if the item is present or to return the location where the item should be inserted if the item is not in the list. </w:t>
      </w:r>
      <w:r w:rsidR="008B3C87">
        <w:rPr>
          <w:rFonts w:ascii="êÌ¯Yˇ" w:hAnsi="êÌ¯Yˇ" w:cs="êÌ¯Yˇ"/>
          <w:b/>
          <w:color w:val="483E41" w:themeColor="text2"/>
          <w:sz w:val="29"/>
          <w:szCs w:val="29"/>
          <w:lang w:eastAsia="ja-JP"/>
        </w:rPr>
        <w:br/>
      </w:r>
      <w:r w:rsidR="008B3C87" w:rsidRPr="008D0F70">
        <w:rPr>
          <w:rFonts w:ascii="êÌ¯Yˇ" w:hAnsi="êÌ¯Yˇ" w:cs="êÌ¯Yˇ"/>
          <w:b/>
          <w:color w:val="FF0000"/>
          <w:sz w:val="29"/>
          <w:szCs w:val="29"/>
          <w:lang w:eastAsia="ja-JP"/>
        </w:rPr>
        <w:t>(Above is very similar to the function of storage</w:t>
      </w:r>
      <w:r w:rsidR="005B32AA" w:rsidRPr="008D0F70">
        <w:rPr>
          <w:rFonts w:ascii="êÌ¯Yˇ" w:hAnsi="êÌ¯Yˇ" w:cs="êÌ¯Yˇ"/>
          <w:b/>
          <w:color w:val="FF0000"/>
          <w:sz w:val="29"/>
          <w:szCs w:val="29"/>
          <w:lang w:eastAsia="ja-JP"/>
        </w:rPr>
        <w:t xml:space="preserve"> covert channel.)</w:t>
      </w:r>
      <w:r w:rsidR="008B3C87">
        <w:rPr>
          <w:rFonts w:ascii="êÌ¯Yˇ" w:hAnsi="êÌ¯Yˇ" w:cs="êÌ¯Yˇ"/>
          <w:b/>
          <w:color w:val="483E41" w:themeColor="text2"/>
          <w:sz w:val="29"/>
          <w:szCs w:val="29"/>
          <w:lang w:eastAsia="ja-JP"/>
        </w:rPr>
        <w:br/>
      </w:r>
      <w:r w:rsidRPr="009029DE">
        <w:rPr>
          <w:rFonts w:ascii="êÌ¯Yˇ" w:hAnsi="êÌ¯Yˇ" w:cs="êÌ¯Yˇ"/>
          <w:b/>
          <w:color w:val="483E41" w:themeColor="text2"/>
          <w:sz w:val="29"/>
          <w:szCs w:val="29"/>
          <w:lang w:eastAsia="ja-JP"/>
        </w:rPr>
        <w:t>Accompanying the program is a manual describing parameters such as the expected format of items in the table, the table size, and the specific calling sequence.</w:t>
      </w:r>
      <w:r w:rsidR="00991CCB">
        <w:rPr>
          <w:rFonts w:ascii="êÌ¯Yˇ" w:hAnsi="êÌ¯Yˇ" w:cs="êÌ¯Yˇ"/>
          <w:b/>
          <w:color w:val="483E41" w:themeColor="text2"/>
          <w:sz w:val="29"/>
          <w:szCs w:val="29"/>
          <w:lang w:eastAsia="ja-JP"/>
        </w:rPr>
        <w:t xml:space="preserve"> </w:t>
      </w:r>
      <w:r w:rsidRPr="009029DE">
        <w:rPr>
          <w:rFonts w:ascii="êÌ¯Yˇ" w:hAnsi="êÌ¯Yˇ" w:cs="êÌ¯Yˇ"/>
          <w:b/>
          <w:color w:val="483E41" w:themeColor="text2"/>
          <w:sz w:val="29"/>
          <w:szCs w:val="29"/>
          <w:lang w:eastAsia="ja-JP"/>
        </w:rPr>
        <w:t>You have only the object code of this program, not the source code. List the cases you would apply to test the correctness of the program’s function.</w:t>
      </w:r>
    </w:p>
    <w:p w14:paraId="2C1350AC" w14:textId="746973DA" w:rsidR="007E006E" w:rsidRDefault="007E006E" w:rsidP="009029DE">
      <w:pPr>
        <w:widowControl w:val="0"/>
        <w:autoSpaceDE w:val="0"/>
        <w:autoSpaceDN w:val="0"/>
        <w:adjustRightInd w:val="0"/>
        <w:rPr>
          <w:rFonts w:ascii="êÌ¯Yˇ" w:hAnsi="êÌ¯Yˇ" w:cs="êÌ¯Yˇ"/>
          <w:color w:val="483E41" w:themeColor="text2"/>
          <w:sz w:val="29"/>
          <w:szCs w:val="29"/>
          <w:lang w:eastAsia="ja-JP"/>
        </w:rPr>
      </w:pPr>
      <w:r>
        <w:rPr>
          <w:rFonts w:ascii="êÌ¯Yˇ" w:hAnsi="êÌ¯Yˇ" w:cs="êÌ¯Yˇ"/>
          <w:b/>
          <w:color w:val="483E41" w:themeColor="text2"/>
          <w:sz w:val="29"/>
          <w:szCs w:val="29"/>
          <w:lang w:eastAsia="ja-JP"/>
        </w:rPr>
        <w:t>-</w:t>
      </w:r>
      <w:r>
        <w:rPr>
          <w:rFonts w:ascii="êÌ¯Yˇ" w:hAnsi="êÌ¯Yˇ" w:cs="êÌ¯Yˇ"/>
          <w:b/>
          <w:color w:val="483E41" w:themeColor="text2"/>
          <w:sz w:val="29"/>
          <w:szCs w:val="29"/>
          <w:lang w:eastAsia="ja-JP"/>
        </w:rPr>
        <w:tab/>
      </w:r>
      <w:r w:rsidR="00840397">
        <w:rPr>
          <w:rFonts w:ascii="êÌ¯Yˇ" w:hAnsi="êÌ¯Yˇ" w:cs="êÌ¯Yˇ"/>
          <w:color w:val="483E41" w:themeColor="text2"/>
          <w:sz w:val="29"/>
          <w:szCs w:val="29"/>
          <w:lang w:eastAsia="ja-JP"/>
        </w:rPr>
        <w:t xml:space="preserve">What does it mean by the object code? </w:t>
      </w:r>
      <w:r w:rsidR="00356046">
        <w:rPr>
          <w:rFonts w:ascii="êÌ¯Yˇ" w:hAnsi="êÌ¯Yˇ" w:cs="êÌ¯Yˇ"/>
          <w:color w:val="483E41" w:themeColor="text2"/>
          <w:sz w:val="29"/>
          <w:szCs w:val="29"/>
          <w:lang w:eastAsia="ja-JP"/>
        </w:rPr>
        <w:t xml:space="preserve">– black box or something very similar to the black box situation? </w:t>
      </w:r>
      <w:r w:rsidR="00E530A2">
        <w:rPr>
          <w:rFonts w:ascii="êÌ¯Yˇ" w:hAnsi="êÌ¯Yˇ" w:cs="êÌ¯Yˇ"/>
          <w:color w:val="483E41" w:themeColor="text2"/>
          <w:sz w:val="29"/>
          <w:szCs w:val="29"/>
          <w:lang w:eastAsia="ja-JP"/>
        </w:rPr>
        <w:t xml:space="preserve">– whatever that means. </w:t>
      </w:r>
    </w:p>
    <w:p w14:paraId="745823FC" w14:textId="514B6E4F" w:rsidR="00E530A2" w:rsidRDefault="00E530A2" w:rsidP="009029DE">
      <w:pPr>
        <w:widowControl w:val="0"/>
        <w:autoSpaceDE w:val="0"/>
        <w:autoSpaceDN w:val="0"/>
        <w:adjustRightInd w:val="0"/>
        <w:rPr>
          <w:rFonts w:ascii="êÌ¯Yˇ" w:hAnsi="êÌ¯Yˇ" w:cs="êÌ¯Yˇ"/>
          <w:color w:val="483E41" w:themeColor="text2"/>
          <w:sz w:val="29"/>
          <w:szCs w:val="29"/>
          <w:lang w:eastAsia="ja-JP"/>
        </w:rPr>
      </w:pPr>
      <w:r>
        <w:rPr>
          <w:rFonts w:ascii="êÌ¯Yˇ" w:hAnsi="êÌ¯Yˇ" w:cs="êÌ¯Yˇ"/>
          <w:color w:val="483E41" w:themeColor="text2"/>
          <w:sz w:val="29"/>
          <w:szCs w:val="29"/>
          <w:lang w:eastAsia="ja-JP"/>
        </w:rPr>
        <w:t xml:space="preserve">Some situation where we want to check the correctness of the program is when. </w:t>
      </w:r>
      <w:r w:rsidR="007B0F01">
        <w:rPr>
          <w:rFonts w:ascii="êÌ¯Yˇ" w:hAnsi="êÌ¯Yˇ" w:cs="êÌ¯Yˇ"/>
          <w:color w:val="483E41" w:themeColor="text2"/>
          <w:sz w:val="29"/>
          <w:szCs w:val="29"/>
          <w:lang w:eastAsia="ja-JP"/>
        </w:rPr>
        <w:t xml:space="preserve">There is no present of the program, the program is not present at the location. </w:t>
      </w:r>
      <w:r w:rsidR="0053333D">
        <w:rPr>
          <w:rFonts w:ascii="êÌ¯Yˇ" w:hAnsi="êÌ¯Yˇ" w:cs="êÌ¯Yˇ"/>
          <w:color w:val="483E41" w:themeColor="text2"/>
          <w:sz w:val="29"/>
          <w:szCs w:val="29"/>
          <w:lang w:eastAsia="ja-JP"/>
        </w:rPr>
        <w:t xml:space="preserve">I have no fucking clue, on what the answer means LOOL. </w:t>
      </w:r>
      <w:r w:rsidR="00193FC4">
        <w:rPr>
          <w:rFonts w:ascii="êÌ¯Yˇ" w:hAnsi="êÌ¯Yˇ" w:cs="êÌ¯Yˇ"/>
          <w:noProof/>
          <w:color w:val="483E41" w:themeColor="text2"/>
          <w:sz w:val="29"/>
          <w:szCs w:val="29"/>
        </w:rPr>
        <w:drawing>
          <wp:inline distT="0" distB="0" distL="0" distR="0" wp14:anchorId="7C52DFFF" wp14:editId="45CC7FB0">
            <wp:extent cx="5446395" cy="2369185"/>
            <wp:effectExtent l="0" t="0" r="0" b="0"/>
            <wp:docPr id="6" name="Picture 6" descr="../../../../Screen%20Shot%202016-10-27%20at%205.41.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10-27%20at%205.41.5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6395" cy="2369185"/>
                    </a:xfrm>
                    <a:prstGeom prst="rect">
                      <a:avLst/>
                    </a:prstGeom>
                    <a:noFill/>
                    <a:ln>
                      <a:noFill/>
                    </a:ln>
                  </pic:spPr>
                </pic:pic>
              </a:graphicData>
            </a:graphic>
          </wp:inline>
        </w:drawing>
      </w:r>
    </w:p>
    <w:p w14:paraId="210A6555" w14:textId="77777777" w:rsidR="0053333D" w:rsidRDefault="0053333D" w:rsidP="009029DE">
      <w:pPr>
        <w:widowControl w:val="0"/>
        <w:autoSpaceDE w:val="0"/>
        <w:autoSpaceDN w:val="0"/>
        <w:adjustRightInd w:val="0"/>
        <w:rPr>
          <w:rFonts w:ascii="êÌ¯Yˇ" w:hAnsi="êÌ¯Yˇ" w:cs="êÌ¯Yˇ"/>
          <w:color w:val="483E41" w:themeColor="text2"/>
          <w:sz w:val="29"/>
          <w:szCs w:val="29"/>
          <w:lang w:eastAsia="ja-JP"/>
        </w:rPr>
      </w:pPr>
    </w:p>
    <w:p w14:paraId="5E6701CE" w14:textId="1CE7D2F0" w:rsidR="00193FC4" w:rsidRDefault="005E01D2">
      <w:pPr>
        <w:spacing w:after="360" w:line="288" w:lineRule="auto"/>
        <w:rPr>
          <w:rFonts w:ascii="êÌ¯Yˇ" w:hAnsi="êÌ¯Yˇ" w:cs="êÌ¯Yˇ"/>
          <w:color w:val="483E41" w:themeColor="text2"/>
          <w:sz w:val="29"/>
          <w:szCs w:val="29"/>
          <w:lang w:eastAsia="ja-JP"/>
        </w:rPr>
      </w:pPr>
      <w:r>
        <w:rPr>
          <w:rFonts w:ascii="êÌ¯Yˇ" w:hAnsi="êÌ¯Yˇ" w:cs="êÌ¯Yˇ"/>
          <w:color w:val="483E41" w:themeColor="text2"/>
          <w:sz w:val="29"/>
          <w:szCs w:val="29"/>
          <w:lang w:eastAsia="ja-JP"/>
        </w:rPr>
        <w:br w:type="page"/>
      </w:r>
    </w:p>
    <w:p w14:paraId="2F65B814" w14:textId="77777777" w:rsidR="00C7099E" w:rsidRDefault="00E11CC6" w:rsidP="00E11CC6">
      <w:pPr>
        <w:widowControl w:val="0"/>
        <w:autoSpaceDE w:val="0"/>
        <w:autoSpaceDN w:val="0"/>
        <w:adjustRightInd w:val="0"/>
        <w:rPr>
          <w:rFonts w:ascii="êÌ¯Yˇ" w:hAnsi="êÌ¯Yˇ" w:cs="êÌ¯Yˇ"/>
          <w:b/>
          <w:color w:val="483E41" w:themeColor="text2"/>
          <w:sz w:val="29"/>
          <w:szCs w:val="29"/>
          <w:lang w:eastAsia="ja-JP"/>
        </w:rPr>
      </w:pPr>
      <w:r w:rsidRPr="00E11CC6">
        <w:rPr>
          <w:rFonts w:ascii="êÌ¯Yˇ" w:hAnsi="êÌ¯Yˇ" w:cs="êÌ¯Yˇ"/>
          <w:b/>
          <w:color w:val="483E41" w:themeColor="text2"/>
          <w:sz w:val="29"/>
          <w:szCs w:val="29"/>
          <w:lang w:eastAsia="ja-JP"/>
        </w:rPr>
        <w:lastRenderedPageBreak/>
        <w:t xml:space="preserve">12. You are writing a procedure to add a node to a doubly linked list. The system on which this procedure is to be run is subject to periodic hardware failures. </w:t>
      </w:r>
    </w:p>
    <w:p w14:paraId="06439947" w14:textId="6C5398FA" w:rsidR="007E7E60" w:rsidRDefault="00E11CC6" w:rsidP="00E11CC6">
      <w:pPr>
        <w:widowControl w:val="0"/>
        <w:autoSpaceDE w:val="0"/>
        <w:autoSpaceDN w:val="0"/>
        <w:adjustRightInd w:val="0"/>
        <w:rPr>
          <w:rFonts w:ascii="êÌ¯Yˇ" w:hAnsi="êÌ¯Yˇ" w:cs="êÌ¯Yˇ"/>
          <w:b/>
          <w:color w:val="483E41" w:themeColor="text2"/>
          <w:sz w:val="29"/>
          <w:szCs w:val="29"/>
          <w:lang w:eastAsia="ja-JP"/>
        </w:rPr>
      </w:pPr>
      <w:r w:rsidRPr="00E11CC6">
        <w:rPr>
          <w:rFonts w:ascii="êÌ¯Yˇ" w:hAnsi="êÌ¯Yˇ" w:cs="êÌ¯Yˇ"/>
          <w:b/>
          <w:color w:val="483E41" w:themeColor="text2"/>
          <w:sz w:val="29"/>
          <w:szCs w:val="29"/>
          <w:lang w:eastAsia="ja-JP"/>
        </w:rPr>
        <w:t xml:space="preserve">The list your program is to maintain is of great importance. Your program must ensure the integrity of the list, even if the machine fails in the middle of executing your procedure. Supply the individual statements you would use in your procedure to update the list. (Your list should be fewer than a dozen statements long.) Explain the effect of a machine failure after each instruction. Describe how you would revise this procedure so that it would restore the integrity of the basic list after a machine failure. </w:t>
      </w:r>
    </w:p>
    <w:p w14:paraId="2CE85733" w14:textId="77777777" w:rsidR="002234C5" w:rsidRDefault="007E7E60" w:rsidP="00E11CC6">
      <w:pPr>
        <w:widowControl w:val="0"/>
        <w:autoSpaceDE w:val="0"/>
        <w:autoSpaceDN w:val="0"/>
        <w:adjustRightInd w:val="0"/>
        <w:rPr>
          <w:rFonts w:ascii="êÌ¯Yˇ" w:hAnsi="êÌ¯Yˇ" w:cs="êÌ¯Yˇ"/>
          <w:color w:val="483E41" w:themeColor="text2"/>
          <w:sz w:val="29"/>
          <w:szCs w:val="29"/>
          <w:lang w:eastAsia="ja-JP"/>
        </w:rPr>
      </w:pPr>
      <w:r>
        <w:rPr>
          <w:rFonts w:ascii="êÌ¯Yˇ" w:hAnsi="êÌ¯Yˇ" w:cs="êÌ¯Yˇ"/>
          <w:b/>
          <w:color w:val="483E41" w:themeColor="text2"/>
          <w:sz w:val="29"/>
          <w:szCs w:val="29"/>
          <w:lang w:eastAsia="ja-JP"/>
        </w:rPr>
        <w:t>-</w:t>
      </w:r>
      <w:r>
        <w:rPr>
          <w:rFonts w:ascii="êÌ¯Yˇ" w:hAnsi="êÌ¯Yˇ" w:cs="êÌ¯Yˇ"/>
          <w:b/>
          <w:color w:val="483E41" w:themeColor="text2"/>
          <w:sz w:val="29"/>
          <w:szCs w:val="29"/>
          <w:lang w:eastAsia="ja-JP"/>
        </w:rPr>
        <w:tab/>
      </w:r>
      <w:r w:rsidR="00C7099E">
        <w:rPr>
          <w:rFonts w:ascii="êÌ¯Yˇ" w:hAnsi="êÌ¯Yˇ" w:cs="êÌ¯Yˇ"/>
          <w:color w:val="483E41" w:themeColor="text2"/>
          <w:sz w:val="29"/>
          <w:szCs w:val="29"/>
          <w:lang w:eastAsia="ja-JP"/>
        </w:rPr>
        <w:t xml:space="preserve">A situation where this system can fail is when, the user gets the man in the middle attack. </w:t>
      </w:r>
      <w:r w:rsidR="008F3F37">
        <w:rPr>
          <w:rFonts w:ascii="êÌ¯Yˇ" w:hAnsi="êÌ¯Yˇ" w:cs="êÌ¯Yˇ"/>
          <w:color w:val="483E41" w:themeColor="text2"/>
          <w:sz w:val="29"/>
          <w:szCs w:val="29"/>
          <w:lang w:eastAsia="ja-JP"/>
        </w:rPr>
        <w:t>When the user wants to know if a certain object is located at certain directory.</w:t>
      </w:r>
      <w:r w:rsidR="00EC2262">
        <w:rPr>
          <w:rFonts w:ascii="êÌ¯Yˇ" w:hAnsi="êÌ¯Yˇ" w:cs="êÌ¯Yˇ"/>
          <w:color w:val="483E41" w:themeColor="text2"/>
          <w:sz w:val="29"/>
          <w:szCs w:val="29"/>
          <w:lang w:eastAsia="ja-JP"/>
        </w:rPr>
        <w:t xml:space="preserve"> The user will make a request call to this system, however if a man in the middle. Gets the information. Then attacker will know if a certain program is present or not. </w:t>
      </w:r>
      <w:r w:rsidR="009C691C">
        <w:rPr>
          <w:rFonts w:ascii="êÌ¯Yˇ" w:hAnsi="êÌ¯Yˇ" w:cs="êÌ¯Yˇ"/>
          <w:noProof/>
          <w:color w:val="483E41" w:themeColor="text2"/>
          <w:sz w:val="29"/>
          <w:szCs w:val="29"/>
        </w:rPr>
        <w:drawing>
          <wp:inline distT="0" distB="0" distL="0" distR="0" wp14:anchorId="767E1D58" wp14:editId="4D2469E7">
            <wp:extent cx="5438775" cy="1733550"/>
            <wp:effectExtent l="0" t="0" r="0" b="0"/>
            <wp:docPr id="7" name="Picture 7" descr="../../../../Screen%20Shot%202016-10-27%20at%205.51.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10-27%20at%205.51.1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1733550"/>
                    </a:xfrm>
                    <a:prstGeom prst="rect">
                      <a:avLst/>
                    </a:prstGeom>
                    <a:noFill/>
                    <a:ln>
                      <a:noFill/>
                    </a:ln>
                  </pic:spPr>
                </pic:pic>
              </a:graphicData>
            </a:graphic>
          </wp:inline>
        </w:drawing>
      </w:r>
    </w:p>
    <w:p w14:paraId="1608B88B" w14:textId="77777777" w:rsidR="002234C5" w:rsidRDefault="002234C5">
      <w:pPr>
        <w:spacing w:after="360" w:line="288" w:lineRule="auto"/>
        <w:rPr>
          <w:rFonts w:ascii="êÌ¯Yˇ" w:hAnsi="êÌ¯Yˇ" w:cs="êÌ¯Yˇ"/>
          <w:color w:val="483E41" w:themeColor="text2"/>
          <w:sz w:val="29"/>
          <w:szCs w:val="29"/>
          <w:lang w:eastAsia="ja-JP"/>
        </w:rPr>
      </w:pPr>
      <w:r>
        <w:rPr>
          <w:rFonts w:ascii="êÌ¯Yˇ" w:hAnsi="êÌ¯Yˇ" w:cs="êÌ¯Yˇ"/>
          <w:color w:val="483E41" w:themeColor="text2"/>
          <w:sz w:val="29"/>
          <w:szCs w:val="29"/>
          <w:lang w:eastAsia="ja-JP"/>
        </w:rPr>
        <w:br w:type="page"/>
      </w:r>
    </w:p>
    <w:p w14:paraId="7EF5913B" w14:textId="77777777" w:rsidR="00A16A7D" w:rsidRDefault="00E728BF" w:rsidP="00E728BF">
      <w:pPr>
        <w:widowControl w:val="0"/>
        <w:autoSpaceDE w:val="0"/>
        <w:autoSpaceDN w:val="0"/>
        <w:adjustRightInd w:val="0"/>
        <w:rPr>
          <w:rFonts w:ascii="êÌ¯Yˇ" w:hAnsi="êÌ¯Yˇ" w:cs="êÌ¯Yˇ"/>
          <w:b/>
          <w:color w:val="483E41" w:themeColor="text2"/>
          <w:sz w:val="29"/>
          <w:szCs w:val="29"/>
          <w:lang w:eastAsia="ja-JP"/>
        </w:rPr>
      </w:pPr>
      <w:r w:rsidRPr="005C0B0C">
        <w:rPr>
          <w:rFonts w:ascii="êÌ¯Yˇ" w:hAnsi="êÌ¯Yˇ" w:cs="êÌ¯Yˇ"/>
          <w:b/>
          <w:color w:val="483E41" w:themeColor="text2"/>
          <w:sz w:val="29"/>
          <w:szCs w:val="29"/>
          <w:lang w:eastAsia="ja-JP"/>
        </w:rPr>
        <w:lastRenderedPageBreak/>
        <w:t xml:space="preserve">13. Explain how information in an access log could be used to identify the true identity of an impostor who has acquired unauthorized access to a computing system. Describe several different pieces of information in the log that could be combined to identify the impostor. </w:t>
      </w:r>
    </w:p>
    <w:p w14:paraId="3BFE2558" w14:textId="7727DEB9" w:rsidR="00E11CC6" w:rsidRPr="005C0B0C" w:rsidRDefault="00A16A7D" w:rsidP="00E728BF">
      <w:pPr>
        <w:widowControl w:val="0"/>
        <w:autoSpaceDE w:val="0"/>
        <w:autoSpaceDN w:val="0"/>
        <w:adjustRightInd w:val="0"/>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t>-</w:t>
      </w:r>
      <w:r>
        <w:rPr>
          <w:rFonts w:ascii="êÌ¯Yˇ" w:hAnsi="êÌ¯Yˇ" w:cs="êÌ¯Yˇ"/>
          <w:b/>
          <w:color w:val="483E41" w:themeColor="text2"/>
          <w:sz w:val="29"/>
          <w:szCs w:val="29"/>
          <w:lang w:eastAsia="ja-JP"/>
        </w:rPr>
        <w:tab/>
      </w:r>
      <w:r w:rsidR="00897B82">
        <w:rPr>
          <w:rFonts w:ascii="êÌ¯Yˇ" w:hAnsi="êÌ¯Yˇ" w:cs="êÌ¯Yˇ"/>
          <w:color w:val="483E41" w:themeColor="text2"/>
          <w:sz w:val="29"/>
          <w:szCs w:val="29"/>
          <w:lang w:eastAsia="ja-JP"/>
        </w:rPr>
        <w:t>Maybe the pattern of what the user does after, they have been authorized. This can be different</w:t>
      </w:r>
      <w:r w:rsidR="00874417">
        <w:rPr>
          <w:rFonts w:ascii="êÌ¯Yˇ" w:hAnsi="êÌ¯Yˇ" w:cs="êÌ¯Yˇ"/>
          <w:color w:val="483E41" w:themeColor="text2"/>
          <w:sz w:val="29"/>
          <w:szCs w:val="29"/>
          <w:lang w:eastAsia="ja-JP"/>
        </w:rPr>
        <w:t xml:space="preserve"> for a real user and another someone, the real user might have specific reason for accessing the system. And maybe another attacker will come and perform different operations. </w:t>
      </w:r>
      <w:r w:rsidR="00897B82">
        <w:rPr>
          <w:rFonts w:ascii="êÌ¯Yˇ" w:hAnsi="êÌ¯Yˇ" w:cs="êÌ¯Yˇ"/>
          <w:color w:val="483E41" w:themeColor="text2"/>
          <w:sz w:val="29"/>
          <w:szCs w:val="29"/>
          <w:lang w:eastAsia="ja-JP"/>
        </w:rPr>
        <w:t xml:space="preserve"> </w:t>
      </w:r>
      <w:r w:rsidR="00E11CC6" w:rsidRPr="005C0B0C">
        <w:rPr>
          <w:rFonts w:ascii="êÌ¯Yˇ" w:hAnsi="êÌ¯Yˇ" w:cs="êÌ¯Yˇ"/>
          <w:b/>
          <w:color w:val="483E41" w:themeColor="text2"/>
          <w:sz w:val="29"/>
          <w:szCs w:val="29"/>
          <w:lang w:eastAsia="ja-JP"/>
        </w:rPr>
        <w:br w:type="page"/>
      </w:r>
    </w:p>
    <w:p w14:paraId="7E81F100" w14:textId="77777777" w:rsidR="00193FC4" w:rsidRDefault="00193FC4">
      <w:pPr>
        <w:spacing w:after="360" w:line="288" w:lineRule="auto"/>
        <w:rPr>
          <w:rFonts w:ascii="êÌ¯Yˇ" w:hAnsi="êÌ¯Yˇ" w:cs="êÌ¯Yˇ"/>
          <w:color w:val="483E41" w:themeColor="text2"/>
          <w:sz w:val="29"/>
          <w:szCs w:val="29"/>
          <w:lang w:eastAsia="ja-JP"/>
        </w:rPr>
      </w:pPr>
    </w:p>
    <w:p w14:paraId="35551A89" w14:textId="77777777" w:rsidR="005E01D2" w:rsidRDefault="005E01D2">
      <w:pPr>
        <w:spacing w:after="360" w:line="288" w:lineRule="auto"/>
        <w:rPr>
          <w:rFonts w:ascii="êÌ¯Yˇ" w:hAnsi="êÌ¯Yˇ" w:cs="êÌ¯Yˇ"/>
          <w:color w:val="483E41" w:themeColor="text2"/>
          <w:sz w:val="29"/>
          <w:szCs w:val="29"/>
          <w:lang w:eastAsia="ja-JP"/>
        </w:rPr>
      </w:pPr>
    </w:p>
    <w:p w14:paraId="6600C9DD" w14:textId="72844635" w:rsidR="00F93B97" w:rsidRPr="00F93B97" w:rsidRDefault="00F93B97" w:rsidP="00F93B97">
      <w:pPr>
        <w:widowControl w:val="0"/>
        <w:autoSpaceDE w:val="0"/>
        <w:autoSpaceDN w:val="0"/>
        <w:adjustRightInd w:val="0"/>
        <w:rPr>
          <w:rFonts w:ascii="êÌ¯Yˇ" w:hAnsi="êÌ¯Yˇ" w:cs="êÌ¯Yˇ"/>
          <w:b/>
          <w:color w:val="483E41" w:themeColor="text2"/>
          <w:sz w:val="29"/>
          <w:szCs w:val="29"/>
          <w:lang w:eastAsia="ja-JP"/>
        </w:rPr>
      </w:pPr>
      <w:r w:rsidRPr="00F93B97">
        <w:rPr>
          <w:rFonts w:ascii="êÌ¯Yˇ" w:hAnsi="êÌ¯Yˇ" w:cs="êÌ¯Yˇ"/>
          <w:b/>
          <w:color w:val="483E41" w:themeColor="text2"/>
          <w:sz w:val="29"/>
          <w:szCs w:val="29"/>
          <w:lang w:eastAsia="ja-JP"/>
        </w:rPr>
        <w:t>Questions to 633 TA</w:t>
      </w:r>
      <w:r w:rsidR="006A22E5">
        <w:rPr>
          <w:rFonts w:ascii="êÌ¯Yˇ" w:hAnsi="êÌ¯Yˇ" w:cs="êÌ¯Yˇ"/>
          <w:b/>
          <w:color w:val="483E41" w:themeColor="text2"/>
          <w:sz w:val="29"/>
          <w:szCs w:val="29"/>
          <w:lang w:eastAsia="ja-JP"/>
        </w:rPr>
        <w:t xml:space="preserve"> </w:t>
      </w:r>
    </w:p>
    <w:p w14:paraId="474D012C" w14:textId="77777777" w:rsidR="00F93B97" w:rsidRPr="00F93B97" w:rsidRDefault="00F93B97" w:rsidP="00F93B97">
      <w:pPr>
        <w:widowControl w:val="0"/>
        <w:autoSpaceDE w:val="0"/>
        <w:autoSpaceDN w:val="0"/>
        <w:adjustRightInd w:val="0"/>
        <w:rPr>
          <w:rFonts w:ascii="êÌ¯Yˇ" w:hAnsi="êÌ¯Yˇ" w:cs="êÌ¯Yˇ"/>
          <w:b/>
          <w:color w:val="483E41" w:themeColor="text2"/>
          <w:sz w:val="29"/>
          <w:szCs w:val="29"/>
          <w:lang w:eastAsia="ja-JP"/>
        </w:rPr>
      </w:pPr>
    </w:p>
    <w:p w14:paraId="2A379530" w14:textId="0AE60EBF" w:rsidR="006D5413" w:rsidRDefault="00F93B97" w:rsidP="00645E26">
      <w:pPr>
        <w:pStyle w:val="ListParagraph"/>
        <w:widowControl w:val="0"/>
        <w:numPr>
          <w:ilvl w:val="0"/>
          <w:numId w:val="3"/>
        </w:numPr>
        <w:autoSpaceDE w:val="0"/>
        <w:autoSpaceDN w:val="0"/>
        <w:adjustRightInd w:val="0"/>
        <w:rPr>
          <w:rFonts w:ascii="êÌ¯Yˇ" w:hAnsi="êÌ¯Yˇ" w:cs="êÌ¯Yˇ"/>
          <w:b/>
          <w:sz w:val="29"/>
          <w:szCs w:val="29"/>
        </w:rPr>
      </w:pPr>
      <w:r w:rsidRPr="006D5413">
        <w:rPr>
          <w:rFonts w:ascii="êÌ¯Yˇ" w:hAnsi="êÌ¯Yˇ" w:cs="êÌ¯Yˇ"/>
          <w:b/>
          <w:sz w:val="29"/>
          <w:szCs w:val="29"/>
        </w:rPr>
        <w:t xml:space="preserve">Tref - Is this the first enrolment set or is this the verification set? </w:t>
      </w:r>
    </w:p>
    <w:p w14:paraId="6943553A" w14:textId="236B2468" w:rsidR="0088397A" w:rsidRPr="0088397A" w:rsidRDefault="0088397A" w:rsidP="0088397A">
      <w:pPr>
        <w:pStyle w:val="ListParagraph"/>
        <w:widowControl w:val="0"/>
        <w:autoSpaceDE w:val="0"/>
        <w:autoSpaceDN w:val="0"/>
        <w:adjustRightInd w:val="0"/>
      </w:pPr>
      <w:r>
        <w:t xml:space="preserve">Use the Ter </w:t>
      </w:r>
      <w:r w:rsidRPr="0088397A">
        <w:t xml:space="preserve"> set for the enrolment</w:t>
      </w:r>
      <w:r w:rsidR="00E8550D">
        <w:t xml:space="preserve"> set</w:t>
      </w:r>
    </w:p>
    <w:p w14:paraId="4D234CAB" w14:textId="4212B298" w:rsidR="0088397A" w:rsidRPr="00645E26" w:rsidRDefault="0088397A" w:rsidP="0088397A">
      <w:pPr>
        <w:pStyle w:val="ListParagraph"/>
        <w:widowControl w:val="0"/>
        <w:autoSpaceDE w:val="0"/>
        <w:autoSpaceDN w:val="0"/>
        <w:adjustRightInd w:val="0"/>
        <w:rPr>
          <w:rFonts w:ascii="êÌ¯Yˇ" w:hAnsi="êÌ¯Yˇ" w:cs="êÌ¯Yˇ"/>
          <w:b/>
          <w:sz w:val="29"/>
          <w:szCs w:val="29"/>
        </w:rPr>
      </w:pPr>
      <w:r>
        <w:t>phase of your system, and the res</w:t>
      </w:r>
      <w:r w:rsidR="004501C7">
        <w:t>t for the verifi</w:t>
      </w:r>
      <w:r>
        <w:t xml:space="preserve">cation phase. </w:t>
      </w:r>
    </w:p>
    <w:p w14:paraId="65E24118" w14:textId="77777777" w:rsidR="00F93B97" w:rsidRPr="00F93B97" w:rsidRDefault="00F93B97" w:rsidP="00F93B97">
      <w:pPr>
        <w:widowControl w:val="0"/>
        <w:autoSpaceDE w:val="0"/>
        <w:autoSpaceDN w:val="0"/>
        <w:adjustRightInd w:val="0"/>
        <w:rPr>
          <w:rFonts w:ascii="êÌ¯Yˇ" w:hAnsi="êÌ¯Yˇ" w:cs="êÌ¯Yˇ"/>
          <w:b/>
          <w:color w:val="483E41" w:themeColor="text2"/>
          <w:sz w:val="29"/>
          <w:szCs w:val="29"/>
          <w:lang w:eastAsia="ja-JP"/>
        </w:rPr>
      </w:pPr>
    </w:p>
    <w:p w14:paraId="6B2525C7" w14:textId="1A53ECDB" w:rsidR="009E6272" w:rsidRDefault="00F93B97" w:rsidP="009E6272">
      <w:pPr>
        <w:pStyle w:val="ListParagraph"/>
        <w:widowControl w:val="0"/>
        <w:numPr>
          <w:ilvl w:val="0"/>
          <w:numId w:val="3"/>
        </w:numPr>
        <w:autoSpaceDE w:val="0"/>
        <w:autoSpaceDN w:val="0"/>
        <w:adjustRightInd w:val="0"/>
        <w:rPr>
          <w:rFonts w:ascii="êÌ¯Yˇ" w:hAnsi="êÌ¯Yˇ" w:cs="êÌ¯Yˇ"/>
          <w:b/>
          <w:sz w:val="29"/>
          <w:szCs w:val="29"/>
        </w:rPr>
      </w:pPr>
      <w:r w:rsidRPr="009E6272">
        <w:rPr>
          <w:rFonts w:ascii="êÌ¯Yˇ" w:hAnsi="êÌ¯Yˇ" w:cs="êÌ¯Yˇ"/>
          <w:b/>
          <w:sz w:val="29"/>
          <w:szCs w:val="29"/>
        </w:rPr>
        <w:t>Compare the first (enrolment set) to the rest five other 2 - 6 verification set.</w:t>
      </w:r>
    </w:p>
    <w:p w14:paraId="0AD7256C" w14:textId="2C56DB48" w:rsidR="006D5413" w:rsidRPr="00F93B97" w:rsidRDefault="00D72C1F" w:rsidP="008A0901">
      <w:pPr>
        <w:pStyle w:val="ListParagraph"/>
        <w:widowControl w:val="0"/>
        <w:autoSpaceDE w:val="0"/>
        <w:autoSpaceDN w:val="0"/>
        <w:adjustRightInd w:val="0"/>
        <w:rPr>
          <w:rFonts w:ascii="êÌ¯Yˇ" w:hAnsi="êÌ¯Yˇ" w:cs="êÌ¯Yˇ"/>
          <w:b/>
          <w:sz w:val="29"/>
          <w:szCs w:val="29"/>
        </w:rPr>
      </w:pPr>
      <w:r>
        <w:rPr>
          <w:rFonts w:ascii="êÌ¯Yˇ" w:hAnsi="êÌ¯Yˇ" w:cs="êÌ¯Yˇ"/>
          <w:b/>
          <w:sz w:val="29"/>
          <w:szCs w:val="29"/>
        </w:rPr>
        <w:t>-</w:t>
      </w:r>
      <w:r>
        <w:rPr>
          <w:rFonts w:ascii="êÌ¯Yˇ" w:hAnsi="êÌ¯Yˇ" w:cs="êÌ¯Yˇ"/>
          <w:b/>
          <w:sz w:val="29"/>
          <w:szCs w:val="29"/>
        </w:rPr>
        <w:tab/>
        <w:t xml:space="preserve">I did it the opposite way. Meaning, that this is not the correct way. For the first set compare with the. </w:t>
      </w:r>
      <w:r w:rsidR="00A36BB6">
        <w:rPr>
          <w:rFonts w:ascii="êÌ¯Yˇ" w:hAnsi="êÌ¯Yˇ" w:cs="êÌ¯Yˇ"/>
          <w:b/>
          <w:sz w:val="29"/>
          <w:szCs w:val="29"/>
        </w:rPr>
        <w:t xml:space="preserve">Rest of the set. </w:t>
      </w:r>
    </w:p>
    <w:p w14:paraId="186610D5" w14:textId="1EA07A19" w:rsidR="005A69A4" w:rsidRPr="00F93B97" w:rsidRDefault="00F93B97" w:rsidP="005A69A4">
      <w:pPr>
        <w:widowControl w:val="0"/>
        <w:autoSpaceDE w:val="0"/>
        <w:autoSpaceDN w:val="0"/>
        <w:adjustRightInd w:val="0"/>
        <w:ind w:firstLine="360"/>
        <w:rPr>
          <w:rFonts w:ascii="êÌ¯Yˇ" w:hAnsi="êÌ¯Yˇ" w:cs="êÌ¯Yˇ"/>
          <w:b/>
          <w:color w:val="483E41" w:themeColor="text2"/>
          <w:sz w:val="29"/>
          <w:szCs w:val="29"/>
          <w:lang w:eastAsia="ja-JP"/>
        </w:rPr>
      </w:pPr>
      <w:r w:rsidRPr="00F93B97">
        <w:rPr>
          <w:rFonts w:ascii="êÌ¯Yˇ" w:hAnsi="êÌ¯Yˇ" w:cs="êÌ¯Yˇ"/>
          <w:b/>
          <w:color w:val="483E41" w:themeColor="text2"/>
          <w:sz w:val="29"/>
          <w:szCs w:val="29"/>
          <w:lang w:eastAsia="ja-JP"/>
        </w:rPr>
        <w:t xml:space="preserve">3) Total number of </w:t>
      </w:r>
      <w:r w:rsidR="00D74DE6" w:rsidRPr="00F93B97">
        <w:rPr>
          <w:rFonts w:ascii="êÌ¯Yˇ" w:hAnsi="êÌ¯Yˇ" w:cs="êÌ¯Yˇ"/>
          <w:b/>
          <w:color w:val="483E41" w:themeColor="text2"/>
          <w:sz w:val="29"/>
          <w:szCs w:val="29"/>
          <w:lang w:eastAsia="ja-JP"/>
        </w:rPr>
        <w:t>veri</w:t>
      </w:r>
      <w:r w:rsidR="00D74DE6">
        <w:rPr>
          <w:rFonts w:ascii="êÌ¯Yˇ" w:hAnsi="êÌ¯Yˇ" w:cs="êÌ¯Yˇ"/>
          <w:b/>
          <w:color w:val="483E41" w:themeColor="text2"/>
          <w:sz w:val="29"/>
          <w:szCs w:val="29"/>
          <w:lang w:eastAsia="ja-JP"/>
        </w:rPr>
        <w:t>fi</w:t>
      </w:r>
      <w:r w:rsidR="00D74DE6" w:rsidRPr="00F93B97">
        <w:rPr>
          <w:rFonts w:ascii="êÌ¯Yˇ" w:hAnsi="êÌ¯Yˇ" w:cs="êÌ¯Yˇ"/>
          <w:b/>
          <w:color w:val="483E41" w:themeColor="text2"/>
          <w:sz w:val="29"/>
          <w:szCs w:val="29"/>
          <w:lang w:eastAsia="ja-JP"/>
        </w:rPr>
        <w:t>cation</w:t>
      </w:r>
      <w:r w:rsidRPr="00F93B97">
        <w:rPr>
          <w:rFonts w:ascii="êÌ¯Yˇ" w:hAnsi="êÌ¯Yˇ" w:cs="êÌ¯Yˇ"/>
          <w:b/>
          <w:color w:val="483E41" w:themeColor="text2"/>
          <w:sz w:val="29"/>
          <w:szCs w:val="29"/>
          <w:lang w:eastAsia="ja-JP"/>
        </w:rPr>
        <w:t xml:space="preserve"> trials - The number of this is different from FRR and FAR? </w:t>
      </w:r>
    </w:p>
    <w:p w14:paraId="335AF42F" w14:textId="77777777" w:rsidR="006D5413" w:rsidRDefault="006D5413" w:rsidP="00F93B97">
      <w:pPr>
        <w:widowControl w:val="0"/>
        <w:autoSpaceDE w:val="0"/>
        <w:autoSpaceDN w:val="0"/>
        <w:adjustRightInd w:val="0"/>
        <w:rPr>
          <w:rFonts w:ascii="êÌ¯Yˇ" w:hAnsi="êÌ¯Yˇ" w:cs="êÌ¯Yˇ"/>
          <w:b/>
          <w:color w:val="483E41" w:themeColor="text2"/>
          <w:sz w:val="29"/>
          <w:szCs w:val="29"/>
          <w:lang w:eastAsia="ja-JP"/>
        </w:rPr>
      </w:pPr>
    </w:p>
    <w:p w14:paraId="014D2240" w14:textId="4082DFEE" w:rsidR="00F93B97" w:rsidRPr="00F93B97" w:rsidRDefault="00D74DE6" w:rsidP="00F93B97">
      <w:pPr>
        <w:widowControl w:val="0"/>
        <w:autoSpaceDE w:val="0"/>
        <w:autoSpaceDN w:val="0"/>
        <w:adjustRightInd w:val="0"/>
        <w:rPr>
          <w:rFonts w:ascii="êÌ¯Yˇ" w:hAnsi="êÌ¯Yˇ" w:cs="êÌ¯Yˇ"/>
          <w:b/>
          <w:color w:val="483E41" w:themeColor="text2"/>
          <w:sz w:val="29"/>
          <w:szCs w:val="29"/>
          <w:lang w:eastAsia="ja-JP"/>
        </w:rPr>
      </w:pPr>
      <w:r w:rsidRPr="00F93B97">
        <w:rPr>
          <w:rFonts w:ascii="êÌ¯Yˇ" w:hAnsi="êÌ¯Yˇ" w:cs="êÌ¯Yˇ"/>
          <w:b/>
          <w:color w:val="483E41" w:themeColor="text2"/>
          <w:sz w:val="29"/>
          <w:szCs w:val="29"/>
          <w:lang w:eastAsia="ja-JP"/>
        </w:rPr>
        <w:t>specifically,</w:t>
      </w:r>
      <w:r w:rsidR="00F93B97" w:rsidRPr="00F93B97">
        <w:rPr>
          <w:rFonts w:ascii="êÌ¯Yˇ" w:hAnsi="êÌ¯Yˇ" w:cs="êÌ¯Yˇ"/>
          <w:b/>
          <w:color w:val="483E41" w:themeColor="text2"/>
          <w:sz w:val="29"/>
          <w:szCs w:val="29"/>
          <w:lang w:eastAsia="ja-JP"/>
        </w:rPr>
        <w:t xml:space="preserve"> for FRR - Compare to own 2 - 6 set this would be 500 * 5, because 500 data set for each set and we have five set.</w:t>
      </w:r>
      <w:r w:rsidR="005A69A4">
        <w:rPr>
          <w:rFonts w:ascii="êÌ¯Yˇ" w:hAnsi="êÌ¯Yˇ" w:cs="êÌ¯Yˇ"/>
          <w:b/>
          <w:color w:val="483E41" w:themeColor="text2"/>
          <w:sz w:val="29"/>
          <w:szCs w:val="29"/>
          <w:lang w:eastAsia="ja-JP"/>
        </w:rPr>
        <w:t xml:space="preserve"> – </w:t>
      </w:r>
      <w:r w:rsidR="00285AD2">
        <w:rPr>
          <w:rFonts w:ascii="êÌ¯Yˇ" w:hAnsi="êÌ¯Yˇ" w:cs="êÌ¯Yˇ"/>
          <w:b/>
          <w:color w:val="FF0000"/>
          <w:sz w:val="29"/>
          <w:szCs w:val="29"/>
          <w:lang w:eastAsia="ja-JP"/>
        </w:rPr>
        <w:t>5</w:t>
      </w:r>
      <w:r w:rsidR="005A69A4" w:rsidRPr="005A69A4">
        <w:rPr>
          <w:rFonts w:ascii="êÌ¯Yˇ" w:hAnsi="êÌ¯Yˇ" w:cs="êÌ¯Yˇ"/>
          <w:b/>
          <w:color w:val="FF0000"/>
          <w:sz w:val="29"/>
          <w:szCs w:val="29"/>
          <w:lang w:eastAsia="ja-JP"/>
        </w:rPr>
        <w:t xml:space="preserve"> for FR</w:t>
      </w:r>
    </w:p>
    <w:p w14:paraId="0727B18B" w14:textId="77777777" w:rsidR="00F93B97" w:rsidRPr="00F93B97" w:rsidRDefault="00F93B97" w:rsidP="00F93B97">
      <w:pPr>
        <w:widowControl w:val="0"/>
        <w:autoSpaceDE w:val="0"/>
        <w:autoSpaceDN w:val="0"/>
        <w:adjustRightInd w:val="0"/>
        <w:rPr>
          <w:rFonts w:ascii="êÌ¯Yˇ" w:hAnsi="êÌ¯Yˇ" w:cs="êÌ¯Yˇ"/>
          <w:b/>
          <w:color w:val="483E41" w:themeColor="text2"/>
          <w:sz w:val="29"/>
          <w:szCs w:val="29"/>
          <w:lang w:eastAsia="ja-JP"/>
        </w:rPr>
      </w:pPr>
    </w:p>
    <w:p w14:paraId="18D2CF22" w14:textId="6C078593" w:rsidR="00F93B97" w:rsidRDefault="00F93B97" w:rsidP="00F93B97">
      <w:pPr>
        <w:widowControl w:val="0"/>
        <w:autoSpaceDE w:val="0"/>
        <w:autoSpaceDN w:val="0"/>
        <w:adjustRightInd w:val="0"/>
        <w:rPr>
          <w:rFonts w:ascii="êÌ¯Yˇ" w:hAnsi="êÌ¯Yˇ" w:cs="êÌ¯Yˇ"/>
          <w:b/>
          <w:color w:val="FF0000"/>
          <w:sz w:val="29"/>
          <w:szCs w:val="29"/>
          <w:lang w:eastAsia="ja-JP"/>
        </w:rPr>
      </w:pPr>
      <w:r w:rsidRPr="00F93B97">
        <w:rPr>
          <w:rFonts w:ascii="êÌ¯Yˇ" w:hAnsi="êÌ¯Yˇ" w:cs="êÌ¯Yˇ"/>
          <w:b/>
          <w:color w:val="483E41" w:themeColor="text2"/>
          <w:sz w:val="29"/>
          <w:szCs w:val="29"/>
          <w:lang w:eastAsia="ja-JP"/>
        </w:rPr>
        <w:t>For FAR we would have 4 * (500 * 5) which is 4 * 2500 = 10000, since we have 4 users and each of user have 2500 data set. (Which is their own verification set 2 - 6)</w:t>
      </w:r>
      <w:r w:rsidR="005A69A4">
        <w:rPr>
          <w:rFonts w:ascii="êÌ¯Yˇ" w:hAnsi="êÌ¯Yˇ" w:cs="êÌ¯Yˇ"/>
          <w:b/>
          <w:color w:val="483E41" w:themeColor="text2"/>
          <w:sz w:val="29"/>
          <w:szCs w:val="29"/>
          <w:lang w:eastAsia="ja-JP"/>
        </w:rPr>
        <w:t xml:space="preserve"> – </w:t>
      </w:r>
      <w:r w:rsidR="005A69A4" w:rsidRPr="005A69A4">
        <w:rPr>
          <w:rFonts w:ascii="êÌ¯Yˇ" w:hAnsi="êÌ¯Yˇ" w:cs="êÌ¯Yˇ"/>
          <w:b/>
          <w:color w:val="FF0000"/>
          <w:sz w:val="29"/>
          <w:szCs w:val="29"/>
          <w:lang w:eastAsia="ja-JP"/>
        </w:rPr>
        <w:t>25 for FA</w:t>
      </w:r>
      <w:r w:rsidR="00C92667">
        <w:rPr>
          <w:rFonts w:ascii="êÌ¯Yˇ" w:hAnsi="êÌ¯Yˇ" w:cs="êÌ¯Yˇ"/>
          <w:b/>
          <w:color w:val="FF0000"/>
          <w:sz w:val="29"/>
          <w:szCs w:val="29"/>
          <w:lang w:eastAsia="ja-JP"/>
        </w:rPr>
        <w:t xml:space="preserve">, why is this 25? Should it be 20? Since each user have 5 </w:t>
      </w:r>
      <w:r w:rsidR="00166D0F">
        <w:rPr>
          <w:rFonts w:ascii="êÌ¯Yˇ" w:hAnsi="êÌ¯Yˇ" w:cs="êÌ¯Yˇ"/>
          <w:b/>
          <w:color w:val="FF0000"/>
          <w:sz w:val="29"/>
          <w:szCs w:val="29"/>
          <w:lang w:eastAsia="ja-JP"/>
        </w:rPr>
        <w:t>comparisons</w:t>
      </w:r>
      <w:r w:rsidR="00C92667">
        <w:rPr>
          <w:rFonts w:ascii="êÌ¯Yˇ" w:hAnsi="êÌ¯Yˇ" w:cs="êÌ¯Yˇ"/>
          <w:b/>
          <w:color w:val="FF0000"/>
          <w:sz w:val="29"/>
          <w:szCs w:val="29"/>
          <w:lang w:eastAsia="ja-JP"/>
        </w:rPr>
        <w:t xml:space="preserve"> and there are 4 users to compare against. So 4 * 5 = 20.</w:t>
      </w:r>
    </w:p>
    <w:p w14:paraId="201D3EC8" w14:textId="77777777" w:rsidR="000B3D8A" w:rsidRDefault="000B3D8A" w:rsidP="00F93B97">
      <w:pPr>
        <w:widowControl w:val="0"/>
        <w:autoSpaceDE w:val="0"/>
        <w:autoSpaceDN w:val="0"/>
        <w:adjustRightInd w:val="0"/>
        <w:rPr>
          <w:rFonts w:ascii="êÌ¯Yˇ" w:hAnsi="êÌ¯Yˇ" w:cs="êÌ¯Yˇ"/>
          <w:b/>
          <w:color w:val="FF0000"/>
          <w:sz w:val="29"/>
          <w:szCs w:val="29"/>
          <w:lang w:eastAsia="ja-JP"/>
        </w:rPr>
      </w:pPr>
    </w:p>
    <w:p w14:paraId="1CFE2FD0" w14:textId="7B4430F5" w:rsidR="000B3D8A" w:rsidRDefault="000B3D8A" w:rsidP="00F93B97">
      <w:pPr>
        <w:widowControl w:val="0"/>
        <w:autoSpaceDE w:val="0"/>
        <w:autoSpaceDN w:val="0"/>
        <w:adjustRightInd w:val="0"/>
        <w:rPr>
          <w:rFonts w:ascii="êÌ¯Yˇ" w:hAnsi="êÌ¯Yˇ" w:cs="êÌ¯Yˇ"/>
          <w:b/>
          <w:color w:val="FF0000"/>
          <w:sz w:val="29"/>
          <w:szCs w:val="29"/>
          <w:lang w:eastAsia="ja-JP"/>
        </w:rPr>
      </w:pPr>
      <w:r>
        <w:rPr>
          <w:rFonts w:ascii="êÌ¯Yˇ" w:hAnsi="êÌ¯Yˇ" w:cs="êÌ¯Yˇ"/>
          <w:b/>
          <w:color w:val="FF0000"/>
          <w:sz w:val="29"/>
          <w:szCs w:val="29"/>
          <w:lang w:eastAsia="ja-JP"/>
        </w:rPr>
        <w:t xml:space="preserve">^ NO NO NO the verification number for the FAR is 25! WHY? </w:t>
      </w:r>
    </w:p>
    <w:p w14:paraId="5E7CF808" w14:textId="5CF5D712" w:rsidR="000B3D8A" w:rsidRPr="00F93B97" w:rsidRDefault="000B3D8A" w:rsidP="00F93B97">
      <w:pPr>
        <w:widowControl w:val="0"/>
        <w:autoSpaceDE w:val="0"/>
        <w:autoSpaceDN w:val="0"/>
        <w:adjustRightInd w:val="0"/>
        <w:rPr>
          <w:rFonts w:ascii="êÌ¯Yˇ" w:hAnsi="êÌ¯Yˇ" w:cs="êÌ¯Yˇ"/>
          <w:b/>
          <w:color w:val="483E41" w:themeColor="text2"/>
          <w:sz w:val="29"/>
          <w:szCs w:val="29"/>
          <w:lang w:eastAsia="ja-JP"/>
        </w:rPr>
      </w:pPr>
      <w:r>
        <w:rPr>
          <w:rFonts w:ascii="êÌ¯Yˇ" w:hAnsi="êÌ¯Yˇ" w:cs="êÌ¯Yˇ"/>
          <w:b/>
          <w:color w:val="FF0000"/>
          <w:sz w:val="29"/>
          <w:szCs w:val="29"/>
          <w:lang w:eastAsia="ja-JP"/>
        </w:rPr>
        <w:t xml:space="preserve">Since we compare </w:t>
      </w:r>
      <w:r w:rsidR="00114C60">
        <w:rPr>
          <w:rFonts w:ascii="êÌ¯Yˇ" w:hAnsi="êÌ¯Yˇ" w:cs="êÌ¯Yˇ"/>
          <w:b/>
          <w:color w:val="FF0000"/>
          <w:sz w:val="29"/>
          <w:szCs w:val="29"/>
          <w:lang w:eastAsia="ja-JP"/>
        </w:rPr>
        <w:t xml:space="preserve">5 verification set for 4 users? Isn’t it 20? </w:t>
      </w:r>
    </w:p>
    <w:p w14:paraId="6A60FBB7" w14:textId="77777777" w:rsidR="00F93B97" w:rsidRPr="00F93B97" w:rsidRDefault="00F93B97" w:rsidP="00F93B97">
      <w:pPr>
        <w:widowControl w:val="0"/>
        <w:autoSpaceDE w:val="0"/>
        <w:autoSpaceDN w:val="0"/>
        <w:adjustRightInd w:val="0"/>
        <w:rPr>
          <w:rFonts w:ascii="êÌ¯Yˇ" w:hAnsi="êÌ¯Yˇ" w:cs="êÌ¯Yˇ"/>
          <w:b/>
          <w:color w:val="483E41" w:themeColor="text2"/>
          <w:sz w:val="29"/>
          <w:szCs w:val="29"/>
        </w:rPr>
      </w:pPr>
    </w:p>
    <w:p w14:paraId="5BE0FAE7" w14:textId="23780CA5" w:rsidR="00F93B97" w:rsidRPr="00F93B97" w:rsidRDefault="00F93B97" w:rsidP="007F0C5F">
      <w:pPr>
        <w:widowControl w:val="0"/>
        <w:autoSpaceDE w:val="0"/>
        <w:autoSpaceDN w:val="0"/>
        <w:adjustRightInd w:val="0"/>
        <w:ind w:firstLine="720"/>
        <w:rPr>
          <w:rFonts w:ascii="êÌ¯Yˇ" w:hAnsi="êÌ¯Yˇ" w:cs="êÌ¯Yˇ"/>
          <w:b/>
          <w:color w:val="483E41" w:themeColor="text2"/>
          <w:sz w:val="29"/>
          <w:szCs w:val="29"/>
          <w:lang w:eastAsia="ja-JP"/>
        </w:rPr>
      </w:pPr>
      <w:r w:rsidRPr="00F93B97">
        <w:rPr>
          <w:rFonts w:ascii="êÌ¯Yˇ" w:hAnsi="êÌ¯Yˇ" w:cs="êÌ¯Yˇ"/>
          <w:b/>
          <w:color w:val="483E41" w:themeColor="text2"/>
          <w:sz w:val="29"/>
          <w:szCs w:val="29"/>
          <w:lang w:eastAsia="ja-JP"/>
        </w:rPr>
        <w:t xml:space="preserve">4) For Dwell time we have 2 Dwell time, can we only use one Dwell time which is first key Dwell time? </w:t>
      </w:r>
      <w:r w:rsidR="00B561CA">
        <w:rPr>
          <w:rFonts w:ascii="êÌ¯Yˇ" w:hAnsi="êÌ¯Yˇ" w:cs="êÌ¯Yˇ"/>
          <w:b/>
          <w:color w:val="483E41" w:themeColor="text2"/>
          <w:sz w:val="29"/>
          <w:szCs w:val="29"/>
          <w:lang w:eastAsia="ja-JP"/>
        </w:rPr>
        <w:br/>
        <w:t>-</w:t>
      </w:r>
      <w:r w:rsidR="00B561CA">
        <w:rPr>
          <w:rFonts w:ascii="êÌ¯Yˇ" w:hAnsi="êÌ¯Yˇ" w:cs="êÌ¯Yˇ"/>
          <w:b/>
          <w:color w:val="483E41" w:themeColor="text2"/>
          <w:sz w:val="29"/>
          <w:szCs w:val="29"/>
          <w:lang w:eastAsia="ja-JP"/>
        </w:rPr>
        <w:tab/>
        <w:t xml:space="preserve">No </w:t>
      </w:r>
      <w:r w:rsidR="00862BD0">
        <w:rPr>
          <w:rFonts w:ascii="êÌ¯Yˇ" w:hAnsi="êÌ¯Yˇ" w:cs="êÌ¯Yˇ"/>
          <w:b/>
          <w:color w:val="483E41" w:themeColor="text2"/>
          <w:sz w:val="29"/>
          <w:szCs w:val="29"/>
          <w:lang w:eastAsia="ja-JP"/>
        </w:rPr>
        <w:t>Second</w:t>
      </w:r>
      <w:r w:rsidR="00B561CA">
        <w:rPr>
          <w:rFonts w:ascii="êÌ¯Yˇ" w:hAnsi="êÌ¯Yˇ" w:cs="êÌ¯Yˇ"/>
          <w:b/>
          <w:color w:val="483E41" w:themeColor="text2"/>
          <w:sz w:val="29"/>
          <w:szCs w:val="29"/>
          <w:lang w:eastAsia="ja-JP"/>
        </w:rPr>
        <w:t xml:space="preserve"> Dwell time. </w:t>
      </w:r>
    </w:p>
    <w:p w14:paraId="43568FCF" w14:textId="77777777" w:rsidR="006D5413" w:rsidRDefault="006D5413" w:rsidP="00F93B97">
      <w:pPr>
        <w:widowControl w:val="0"/>
        <w:autoSpaceDE w:val="0"/>
        <w:autoSpaceDN w:val="0"/>
        <w:adjustRightInd w:val="0"/>
        <w:rPr>
          <w:rFonts w:ascii="êÌ¯Yˇ" w:hAnsi="êÌ¯Yˇ" w:cs="êÌ¯Yˇ"/>
          <w:b/>
          <w:color w:val="483E41" w:themeColor="text2"/>
          <w:sz w:val="29"/>
          <w:szCs w:val="29"/>
          <w:lang w:eastAsia="ja-JP"/>
        </w:rPr>
      </w:pPr>
    </w:p>
    <w:p w14:paraId="10CF46CD" w14:textId="61064542" w:rsidR="00C24210" w:rsidRDefault="00F93B97" w:rsidP="006D5413">
      <w:pPr>
        <w:widowControl w:val="0"/>
        <w:autoSpaceDE w:val="0"/>
        <w:autoSpaceDN w:val="0"/>
        <w:adjustRightInd w:val="0"/>
        <w:ind w:firstLine="720"/>
        <w:rPr>
          <w:rFonts w:ascii="êÌ¯Yˇ" w:hAnsi="êÌ¯Yˇ" w:cs="êÌ¯Yˇ"/>
          <w:b/>
          <w:color w:val="483E41" w:themeColor="text2"/>
          <w:sz w:val="29"/>
          <w:szCs w:val="29"/>
          <w:lang w:eastAsia="ja-JP"/>
        </w:rPr>
      </w:pPr>
      <w:r w:rsidRPr="00F93B97">
        <w:rPr>
          <w:rFonts w:ascii="êÌ¯Yˇ" w:hAnsi="êÌ¯Yˇ" w:cs="êÌ¯Yˇ"/>
          <w:b/>
          <w:color w:val="483E41" w:themeColor="text2"/>
          <w:sz w:val="29"/>
          <w:szCs w:val="29"/>
          <w:lang w:eastAsia="ja-JP"/>
        </w:rPr>
        <w:t>5) In the email you wrote there is a word called "scan code"  - cannot find anything related to this in the lab 2 pdf.</w:t>
      </w:r>
    </w:p>
    <w:p w14:paraId="6967F8E9" w14:textId="0330BA02" w:rsidR="009142E4" w:rsidRDefault="009142E4" w:rsidP="006D5413">
      <w:pPr>
        <w:widowControl w:val="0"/>
        <w:autoSpaceDE w:val="0"/>
        <w:autoSpaceDN w:val="0"/>
        <w:adjustRightInd w:val="0"/>
        <w:ind w:firstLine="720"/>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t xml:space="preserve">- </w:t>
      </w:r>
      <w:r>
        <w:rPr>
          <w:rFonts w:ascii="êÌ¯Yˇ" w:hAnsi="êÌ¯Yˇ" w:cs="êÌ¯Yˇ"/>
          <w:b/>
          <w:color w:val="483E41" w:themeColor="text2"/>
          <w:sz w:val="29"/>
          <w:szCs w:val="29"/>
          <w:lang w:eastAsia="ja-JP"/>
        </w:rPr>
        <w:tab/>
        <w:t>Scan code is the key code (We do not use it).</w:t>
      </w:r>
    </w:p>
    <w:p w14:paraId="5B4B70DC" w14:textId="77777777" w:rsidR="0091318E" w:rsidRDefault="0091318E" w:rsidP="006D5413">
      <w:pPr>
        <w:widowControl w:val="0"/>
        <w:autoSpaceDE w:val="0"/>
        <w:autoSpaceDN w:val="0"/>
        <w:adjustRightInd w:val="0"/>
        <w:ind w:firstLine="720"/>
        <w:rPr>
          <w:rFonts w:ascii="êÌ¯Yˇ" w:hAnsi="êÌ¯Yˇ" w:cs="êÌ¯Yˇ"/>
          <w:b/>
          <w:color w:val="483E41" w:themeColor="text2"/>
          <w:sz w:val="29"/>
          <w:szCs w:val="29"/>
          <w:lang w:eastAsia="ja-JP"/>
        </w:rPr>
      </w:pPr>
    </w:p>
    <w:p w14:paraId="476D848B" w14:textId="77777777" w:rsidR="0043167F" w:rsidRDefault="0043167F" w:rsidP="006D5413">
      <w:pPr>
        <w:widowControl w:val="0"/>
        <w:autoSpaceDE w:val="0"/>
        <w:autoSpaceDN w:val="0"/>
        <w:adjustRightInd w:val="0"/>
        <w:ind w:firstLine="720"/>
        <w:rPr>
          <w:rFonts w:ascii="êÌ¯Yˇ" w:hAnsi="êÌ¯Yˇ" w:cs="êÌ¯Yˇ"/>
          <w:b/>
          <w:color w:val="483E41" w:themeColor="text2"/>
          <w:sz w:val="29"/>
          <w:szCs w:val="29"/>
          <w:lang w:eastAsia="ja-JP"/>
        </w:rPr>
      </w:pPr>
    </w:p>
    <w:p w14:paraId="4F829380" w14:textId="77777777" w:rsidR="0043167F" w:rsidRDefault="0043167F" w:rsidP="006D5413">
      <w:pPr>
        <w:widowControl w:val="0"/>
        <w:autoSpaceDE w:val="0"/>
        <w:autoSpaceDN w:val="0"/>
        <w:adjustRightInd w:val="0"/>
        <w:ind w:firstLine="720"/>
        <w:rPr>
          <w:rFonts w:ascii="êÌ¯Yˇ" w:hAnsi="êÌ¯Yˇ" w:cs="êÌ¯Yˇ"/>
          <w:b/>
          <w:color w:val="483E41" w:themeColor="text2"/>
          <w:sz w:val="29"/>
          <w:szCs w:val="29"/>
          <w:lang w:eastAsia="ja-JP"/>
        </w:rPr>
      </w:pPr>
    </w:p>
    <w:p w14:paraId="5F616885" w14:textId="77777777" w:rsidR="0043167F" w:rsidRDefault="0043167F" w:rsidP="006D5413">
      <w:pPr>
        <w:widowControl w:val="0"/>
        <w:autoSpaceDE w:val="0"/>
        <w:autoSpaceDN w:val="0"/>
        <w:adjustRightInd w:val="0"/>
        <w:ind w:firstLine="720"/>
        <w:rPr>
          <w:rFonts w:ascii="êÌ¯Yˇ" w:hAnsi="êÌ¯Yˇ" w:cs="êÌ¯Yˇ"/>
          <w:b/>
          <w:color w:val="483E41" w:themeColor="text2"/>
          <w:sz w:val="29"/>
          <w:szCs w:val="29"/>
          <w:lang w:eastAsia="ja-JP"/>
        </w:rPr>
      </w:pPr>
    </w:p>
    <w:p w14:paraId="36F39A0C" w14:textId="77777777" w:rsidR="0043167F" w:rsidRDefault="0043167F" w:rsidP="006D5413">
      <w:pPr>
        <w:widowControl w:val="0"/>
        <w:autoSpaceDE w:val="0"/>
        <w:autoSpaceDN w:val="0"/>
        <w:adjustRightInd w:val="0"/>
        <w:ind w:firstLine="720"/>
        <w:rPr>
          <w:rFonts w:ascii="êÌ¯Yˇ" w:hAnsi="êÌ¯Yˇ" w:cs="êÌ¯Yˇ"/>
          <w:b/>
          <w:color w:val="483E41" w:themeColor="text2"/>
          <w:sz w:val="29"/>
          <w:szCs w:val="29"/>
          <w:lang w:eastAsia="ja-JP"/>
        </w:rPr>
      </w:pPr>
    </w:p>
    <w:p w14:paraId="3A698F22" w14:textId="77777777" w:rsidR="0043167F" w:rsidRDefault="0043167F" w:rsidP="006D5413">
      <w:pPr>
        <w:widowControl w:val="0"/>
        <w:autoSpaceDE w:val="0"/>
        <w:autoSpaceDN w:val="0"/>
        <w:adjustRightInd w:val="0"/>
        <w:ind w:firstLine="720"/>
        <w:rPr>
          <w:rFonts w:ascii="êÌ¯Yˇ" w:hAnsi="êÌ¯Yˇ" w:cs="êÌ¯Yˇ"/>
          <w:b/>
          <w:color w:val="483E41" w:themeColor="text2"/>
          <w:sz w:val="29"/>
          <w:szCs w:val="29"/>
          <w:lang w:eastAsia="ja-JP"/>
        </w:rPr>
      </w:pPr>
    </w:p>
    <w:p w14:paraId="7EA4DDD8" w14:textId="77777777" w:rsidR="0043167F" w:rsidRDefault="0043167F" w:rsidP="006D5413">
      <w:pPr>
        <w:widowControl w:val="0"/>
        <w:autoSpaceDE w:val="0"/>
        <w:autoSpaceDN w:val="0"/>
        <w:adjustRightInd w:val="0"/>
        <w:ind w:firstLine="720"/>
        <w:rPr>
          <w:rFonts w:ascii="êÌ¯Yˇ" w:hAnsi="êÌ¯Yˇ" w:cs="êÌ¯Yˇ"/>
          <w:b/>
          <w:color w:val="483E41" w:themeColor="text2"/>
          <w:sz w:val="29"/>
          <w:szCs w:val="29"/>
          <w:lang w:eastAsia="ja-JP"/>
        </w:rPr>
      </w:pPr>
    </w:p>
    <w:p w14:paraId="783580DC" w14:textId="3A1EF261" w:rsidR="0091318E" w:rsidRDefault="0091318E" w:rsidP="006D5413">
      <w:pPr>
        <w:widowControl w:val="0"/>
        <w:autoSpaceDE w:val="0"/>
        <w:autoSpaceDN w:val="0"/>
        <w:adjustRightInd w:val="0"/>
        <w:ind w:firstLine="720"/>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t xml:space="preserve">6) Can I see the output the </w:t>
      </w:r>
      <w:r w:rsidR="0043167F">
        <w:rPr>
          <w:rFonts w:ascii="êÌ¯Yˇ" w:hAnsi="êÌ¯Yˇ" w:cs="êÌ¯Yˇ"/>
          <w:b/>
          <w:color w:val="483E41" w:themeColor="text2"/>
          <w:sz w:val="29"/>
          <w:szCs w:val="29"/>
          <w:lang w:eastAsia="ja-JP"/>
        </w:rPr>
        <w:t xml:space="preserve">part 2 of the program, such as the derivation value and the FRR FAR each for </w:t>
      </w:r>
      <w:r w:rsidR="00D239AA">
        <w:rPr>
          <w:rFonts w:ascii="êÌ¯Yˇ" w:hAnsi="êÌ¯Yˇ" w:cs="êÌ¯Yˇ"/>
          <w:b/>
          <w:color w:val="483E41" w:themeColor="text2"/>
          <w:sz w:val="29"/>
          <w:szCs w:val="29"/>
          <w:lang w:eastAsia="ja-JP"/>
        </w:rPr>
        <w:t>comparison</w:t>
      </w:r>
      <w:r w:rsidR="0043167F">
        <w:rPr>
          <w:rFonts w:ascii="êÌ¯Yˇ" w:hAnsi="êÌ¯Yˇ" w:cs="êÌ¯Yˇ"/>
          <w:b/>
          <w:color w:val="483E41" w:themeColor="text2"/>
          <w:sz w:val="29"/>
          <w:szCs w:val="29"/>
          <w:lang w:eastAsia="ja-JP"/>
        </w:rPr>
        <w:t xml:space="preserve">. </w:t>
      </w:r>
    </w:p>
    <w:p w14:paraId="29B3EB2B" w14:textId="7A2EE475" w:rsidR="00AB406F" w:rsidRDefault="00AB406F" w:rsidP="006D5413">
      <w:pPr>
        <w:widowControl w:val="0"/>
        <w:autoSpaceDE w:val="0"/>
        <w:autoSpaceDN w:val="0"/>
        <w:adjustRightInd w:val="0"/>
        <w:ind w:firstLine="720"/>
        <w:rPr>
          <w:rFonts w:ascii="êÌ¯Yˇ" w:hAnsi="êÌ¯Yˇ" w:cs="êÌ¯Yˇ"/>
          <w:b/>
          <w:color w:val="483E41" w:themeColor="text2"/>
          <w:sz w:val="29"/>
          <w:szCs w:val="29"/>
        </w:rPr>
      </w:pPr>
      <w:r>
        <w:rPr>
          <w:rFonts w:ascii="êÌ¯Yˇ" w:hAnsi="êÌ¯Yˇ" w:cs="êÌ¯Yˇ"/>
          <w:b/>
          <w:color w:val="483E41" w:themeColor="text2"/>
          <w:sz w:val="29"/>
          <w:szCs w:val="29"/>
          <w:lang w:eastAsia="ja-JP"/>
        </w:rPr>
        <w:t>-</w:t>
      </w:r>
      <w:r>
        <w:rPr>
          <w:rFonts w:ascii="êÌ¯Yˇ" w:hAnsi="êÌ¯Yˇ" w:cs="êÌ¯Yˇ"/>
          <w:b/>
          <w:color w:val="483E41" w:themeColor="text2"/>
          <w:sz w:val="29"/>
          <w:szCs w:val="29"/>
          <w:lang w:eastAsia="ja-JP"/>
        </w:rPr>
        <w:tab/>
        <w:t xml:space="preserve">Derivation is around 70, 67 </w:t>
      </w:r>
      <w:r w:rsidR="00CD040C">
        <w:rPr>
          <w:rFonts w:ascii="êÌ¯Yˇ" w:hAnsi="êÌ¯Yˇ" w:cs="êÌ¯Yˇ"/>
          <w:b/>
          <w:color w:val="483E41" w:themeColor="text2"/>
          <w:sz w:val="29"/>
          <w:szCs w:val="29"/>
          <w:lang w:eastAsia="ja-JP"/>
        </w:rPr>
        <w:t>(</w:t>
      </w:r>
      <w:r w:rsidR="00CD040C" w:rsidRPr="000C3AF9">
        <w:rPr>
          <w:rFonts w:ascii="êÌ¯Yˇ" w:hAnsi="êÌ¯Yˇ" w:cs="êÌ¯Yˇ"/>
          <w:b/>
          <w:color w:val="FF0000"/>
          <w:sz w:val="29"/>
          <w:szCs w:val="29"/>
          <w:lang w:eastAsia="ja-JP"/>
        </w:rPr>
        <w:t>The value for</w:t>
      </w:r>
      <w:r w:rsidR="00A91EDC" w:rsidRPr="000C3AF9">
        <w:rPr>
          <w:rFonts w:ascii="êÌ¯Yˇ" w:hAnsi="êÌ¯Yˇ" w:cs="êÌ¯Yˇ"/>
          <w:b/>
          <w:color w:val="FF0000"/>
          <w:sz w:val="29"/>
          <w:szCs w:val="29"/>
          <w:lang w:eastAsia="ja-JP"/>
        </w:rPr>
        <w:t xml:space="preserve"> </w:t>
      </w:r>
      <w:r w:rsidR="00A91EDC" w:rsidRPr="000C3AF9">
        <w:rPr>
          <w:rFonts w:ascii="Menlo" w:hAnsi="Menlo" w:cs="Menlo"/>
          <w:color w:val="FF0000"/>
          <w:sz w:val="22"/>
          <w:szCs w:val="22"/>
          <w:lang w:eastAsia="ja-JP"/>
        </w:rPr>
        <w:t xml:space="preserve">Digram </w:t>
      </w:r>
      <w:r w:rsidR="00A91EDC" w:rsidRPr="000C3AF9">
        <w:rPr>
          <w:rFonts w:ascii="êÌ¯Yˇ" w:hAnsi="êÌ¯Yˇ" w:cs="êÌ¯Yˇ"/>
          <w:b/>
          <w:color w:val="FF0000"/>
          <w:sz w:val="29"/>
          <w:szCs w:val="29"/>
          <w:lang w:eastAsia="ja-JP"/>
        </w:rPr>
        <w:t xml:space="preserve">is NOT around 70 and 60, it was more like around the value of 500 – 600. </w:t>
      </w:r>
      <w:r w:rsidR="00CD040C">
        <w:rPr>
          <w:rFonts w:ascii="êÌ¯Yˇ" w:hAnsi="êÌ¯Yˇ" w:cs="êÌ¯Yˇ"/>
          <w:b/>
          <w:color w:val="483E41" w:themeColor="text2"/>
          <w:sz w:val="29"/>
          <w:szCs w:val="29"/>
          <w:lang w:eastAsia="ja-JP"/>
        </w:rPr>
        <w:t>)</w:t>
      </w:r>
    </w:p>
    <w:p w14:paraId="23A933CA" w14:textId="5F7289ED" w:rsidR="00AB406F" w:rsidRDefault="00AB406F" w:rsidP="00AB406F">
      <w:pPr>
        <w:widowControl w:val="0"/>
        <w:autoSpaceDE w:val="0"/>
        <w:autoSpaceDN w:val="0"/>
        <w:adjustRightInd w:val="0"/>
        <w:ind w:firstLine="720"/>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t>-</w:t>
      </w:r>
      <w:r>
        <w:rPr>
          <w:rFonts w:ascii="êÌ¯Yˇ" w:hAnsi="êÌ¯Yˇ" w:cs="êÌ¯Yˇ"/>
          <w:b/>
          <w:color w:val="483E41" w:themeColor="text2"/>
          <w:sz w:val="29"/>
          <w:szCs w:val="29"/>
          <w:lang w:eastAsia="ja-JP"/>
        </w:rPr>
        <w:tab/>
        <w:t>Monograph around 178</w:t>
      </w:r>
    </w:p>
    <w:p w14:paraId="3B58F9C3" w14:textId="3622B96F" w:rsidR="00AB406F" w:rsidRDefault="00947D36" w:rsidP="00AB406F">
      <w:pPr>
        <w:widowControl w:val="0"/>
        <w:autoSpaceDE w:val="0"/>
        <w:autoSpaceDN w:val="0"/>
        <w:adjustRightInd w:val="0"/>
        <w:ind w:firstLine="720"/>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t>FRR and FAR is around 0.7 ~ 0.2</w:t>
      </w:r>
    </w:p>
    <w:p w14:paraId="4BB9E8BF" w14:textId="77777777" w:rsidR="00947D36" w:rsidRDefault="00947D36" w:rsidP="00AB406F">
      <w:pPr>
        <w:widowControl w:val="0"/>
        <w:autoSpaceDE w:val="0"/>
        <w:autoSpaceDN w:val="0"/>
        <w:adjustRightInd w:val="0"/>
        <w:ind w:firstLine="720"/>
        <w:rPr>
          <w:rFonts w:ascii="êÌ¯Yˇ" w:hAnsi="êÌ¯Yˇ" w:cs="êÌ¯Yˇ"/>
          <w:b/>
          <w:color w:val="483E41" w:themeColor="text2"/>
          <w:sz w:val="29"/>
          <w:szCs w:val="29"/>
          <w:lang w:eastAsia="ja-JP"/>
        </w:rPr>
      </w:pPr>
    </w:p>
    <w:p w14:paraId="6D30AD31" w14:textId="38B89631" w:rsidR="00947D36" w:rsidRDefault="000C5848" w:rsidP="00AB406F">
      <w:pPr>
        <w:widowControl w:val="0"/>
        <w:autoSpaceDE w:val="0"/>
        <w:autoSpaceDN w:val="0"/>
        <w:adjustRightInd w:val="0"/>
        <w:ind w:firstLine="720"/>
        <w:rPr>
          <w:rFonts w:ascii="êÌ¯Yˇ" w:hAnsi="êÌ¯Yˇ" w:cs="êÌ¯Yˇ"/>
          <w:b/>
          <w:color w:val="483E41" w:themeColor="text2"/>
          <w:sz w:val="29"/>
          <w:szCs w:val="29"/>
          <w:lang w:eastAsia="ja-JP"/>
        </w:rPr>
      </w:pPr>
      <w:r>
        <w:rPr>
          <w:rFonts w:ascii="êÌ¯Yˇ" w:hAnsi="êÌ¯Yˇ" w:cs="êÌ¯Yˇ"/>
          <w:b/>
          <w:color w:val="483E41" w:themeColor="text2"/>
          <w:sz w:val="29"/>
          <w:szCs w:val="29"/>
          <w:lang w:eastAsia="ja-JP"/>
        </w:rPr>
        <w:t xml:space="preserve">Also, there 25 sets </w:t>
      </w:r>
      <w:r>
        <w:rPr>
          <w:rFonts w:ascii="êÌ¯Yˇ" w:hAnsi="êÌ¯Yˇ" w:cs="êÌ¯Yˇ"/>
          <w:b/>
          <w:color w:val="483E41" w:themeColor="text2"/>
          <w:sz w:val="29"/>
          <w:szCs w:val="29"/>
          <w:lang w:eastAsia="ja-JP"/>
        </w:rPr>
        <w:br/>
        <w:t>the first set is comparing to user itself and the other 4 is compare to other user.</w:t>
      </w:r>
    </w:p>
    <w:p w14:paraId="7651A895" w14:textId="77777777" w:rsidR="00AB406F" w:rsidRPr="00081F42" w:rsidRDefault="00AB406F" w:rsidP="006D5413">
      <w:pPr>
        <w:widowControl w:val="0"/>
        <w:autoSpaceDE w:val="0"/>
        <w:autoSpaceDN w:val="0"/>
        <w:adjustRightInd w:val="0"/>
        <w:ind w:firstLine="720"/>
        <w:rPr>
          <w:rFonts w:ascii="êÌ¯Yˇ" w:hAnsi="êÌ¯Yˇ" w:cs="êÌ¯Yˇ"/>
          <w:b/>
          <w:color w:val="483E41" w:themeColor="text2"/>
          <w:sz w:val="29"/>
          <w:szCs w:val="29"/>
          <w:lang w:eastAsia="ja-JP"/>
        </w:rPr>
      </w:pPr>
    </w:p>
    <w:p w14:paraId="085695B5" w14:textId="6E8AA4B3" w:rsidR="004E6C77" w:rsidRPr="004E6C77" w:rsidRDefault="004E6C77" w:rsidP="004E6C77">
      <w:pPr>
        <w:widowControl w:val="0"/>
        <w:autoSpaceDE w:val="0"/>
        <w:autoSpaceDN w:val="0"/>
        <w:adjustRightInd w:val="0"/>
        <w:rPr>
          <w:rFonts w:ascii="êÌ¯Yˇ" w:hAnsi="êÌ¯Yˇ" w:cs="êÌ¯Yˇ"/>
          <w:color w:val="483E41" w:themeColor="text2"/>
          <w:sz w:val="29"/>
          <w:szCs w:val="29"/>
          <w:lang w:eastAsia="ja-JP"/>
        </w:rPr>
      </w:pPr>
    </w:p>
    <w:p w14:paraId="79E7E689" w14:textId="77777777" w:rsidR="0067737A" w:rsidRPr="005443FC" w:rsidRDefault="0067737A" w:rsidP="005443FC">
      <w:pPr>
        <w:spacing w:after="360" w:line="288" w:lineRule="auto"/>
        <w:rPr>
          <w:rFonts w:eastAsia="Times New Roman"/>
          <w:color w:val="FF0000"/>
        </w:rPr>
      </w:pPr>
    </w:p>
    <w:p w14:paraId="524D03F6" w14:textId="5AD6A3CF" w:rsidR="00E26C7E" w:rsidRPr="00E26C7E" w:rsidRDefault="00E26C7E" w:rsidP="00E26C7E">
      <w:pPr>
        <w:widowControl w:val="0"/>
        <w:autoSpaceDE w:val="0"/>
        <w:autoSpaceDN w:val="0"/>
        <w:adjustRightInd w:val="0"/>
        <w:rPr>
          <w:rFonts w:ascii="êÌ¯Yˇ" w:hAnsi="êÌ¯Yˇ" w:cs="êÌ¯Yˇ"/>
          <w:color w:val="483E41" w:themeColor="text2"/>
          <w:sz w:val="29"/>
          <w:szCs w:val="29"/>
        </w:rPr>
      </w:pPr>
    </w:p>
    <w:p w14:paraId="28E76A78" w14:textId="762C147B" w:rsidR="00601156" w:rsidRPr="006948C7" w:rsidRDefault="00601156" w:rsidP="006948C7">
      <w:pPr>
        <w:rPr>
          <w:rFonts w:eastAsia="Times New Roman"/>
          <w:color w:val="FF0000"/>
        </w:rPr>
      </w:pPr>
    </w:p>
    <w:p w14:paraId="1069E7C5" w14:textId="77777777" w:rsidR="006948C7" w:rsidRPr="006948C7" w:rsidRDefault="006948C7" w:rsidP="006948C7">
      <w:pPr>
        <w:widowControl w:val="0"/>
        <w:autoSpaceDE w:val="0"/>
        <w:autoSpaceDN w:val="0"/>
        <w:adjustRightInd w:val="0"/>
        <w:rPr>
          <w:rFonts w:ascii="êÌ¯Yˇ" w:hAnsi="êÌ¯Yˇ" w:cs="êÌ¯Yˇ"/>
          <w:sz w:val="29"/>
          <w:szCs w:val="29"/>
        </w:rPr>
      </w:pPr>
    </w:p>
    <w:p w14:paraId="1BC56271" w14:textId="77777777" w:rsidR="008C66E8" w:rsidRPr="008C66E8" w:rsidRDefault="008C66E8" w:rsidP="008C66E8">
      <w:pPr>
        <w:widowControl w:val="0"/>
        <w:autoSpaceDE w:val="0"/>
        <w:autoSpaceDN w:val="0"/>
        <w:adjustRightInd w:val="0"/>
        <w:rPr>
          <w:rFonts w:ascii="êÌ¯Yˇ" w:hAnsi="êÌ¯Yˇ" w:cs="êÌ¯Yˇ"/>
          <w:sz w:val="29"/>
          <w:szCs w:val="29"/>
        </w:rPr>
      </w:pPr>
    </w:p>
    <w:p w14:paraId="42EDB067" w14:textId="69D0EA81" w:rsidR="00EE02E9" w:rsidRDefault="001C5681" w:rsidP="001C5681">
      <w:pPr>
        <w:pStyle w:val="ListParagraph"/>
        <w:numPr>
          <w:ilvl w:val="0"/>
          <w:numId w:val="4"/>
        </w:numPr>
      </w:pPr>
      <w:r>
        <w:t xml:space="preserve">The user id have to be entered while running the program. </w:t>
      </w:r>
    </w:p>
    <w:p w14:paraId="2642C01D" w14:textId="0C7B66C4" w:rsidR="001C5681" w:rsidRDefault="0083120A" w:rsidP="001C5681">
      <w:pPr>
        <w:pStyle w:val="ListParagraph"/>
        <w:numPr>
          <w:ilvl w:val="0"/>
          <w:numId w:val="4"/>
        </w:numPr>
      </w:pPr>
      <w:r>
        <w:t>The derivation is something like the array retuned with 5 elements.</w:t>
      </w:r>
    </w:p>
    <w:p w14:paraId="285CD59B" w14:textId="5FBC3DDD" w:rsidR="0083120A" w:rsidRDefault="007C3CA4" w:rsidP="001C5681">
      <w:pPr>
        <w:pStyle w:val="ListParagraph"/>
        <w:numPr>
          <w:ilvl w:val="0"/>
          <w:numId w:val="4"/>
        </w:numPr>
      </w:pPr>
      <w:r>
        <w:t xml:space="preserve">User1 or User2, then the file name of the file which the user want to access, then finally the right (mode) of which the user is accessing the file. </w:t>
      </w:r>
    </w:p>
    <w:p w14:paraId="3C138C29" w14:textId="54F4DCC1" w:rsidR="004D61B2" w:rsidRDefault="004D61B2" w:rsidP="001C5681">
      <w:pPr>
        <w:pStyle w:val="ListParagraph"/>
        <w:numPr>
          <w:ilvl w:val="0"/>
          <w:numId w:val="4"/>
        </w:numPr>
      </w:pPr>
      <w:r>
        <w:t xml:space="preserve">For the files, we can creating any random files. </w:t>
      </w:r>
    </w:p>
    <w:sectPr w:rsidR="004D61B2">
      <w:footerReference w:type="default" r:id="rId1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FEFEB" w14:textId="77777777" w:rsidR="00FC08CE" w:rsidRDefault="00FC08CE">
      <w:r>
        <w:separator/>
      </w:r>
    </w:p>
    <w:p w14:paraId="6453E45C" w14:textId="77777777" w:rsidR="00FC08CE" w:rsidRDefault="00FC08CE"/>
  </w:endnote>
  <w:endnote w:type="continuationSeparator" w:id="0">
    <w:p w14:paraId="3A056D0E" w14:textId="77777777" w:rsidR="00FC08CE" w:rsidRDefault="00FC08CE">
      <w:r>
        <w:continuationSeparator/>
      </w:r>
    </w:p>
    <w:p w14:paraId="7D35810F" w14:textId="77777777" w:rsidR="00FC08CE" w:rsidRDefault="00FC08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굴림">
    <w:charset w:val="81"/>
    <w:family w:val="auto"/>
    <w:pitch w:val="variable"/>
    <w:sig w:usb0="B00002AF" w:usb1="69D77CFB" w:usb2="00000030" w:usb3="00000000" w:csb0="0008009F" w:csb1="00000000"/>
  </w:font>
  <w:font w:name="Segoe UI">
    <w:panose1 w:val="00000000000000000000"/>
    <w:charset w:val="00"/>
    <w:family w:val="swiss"/>
    <w:notTrueType/>
    <w:pitch w:val="variable"/>
    <w:sig w:usb0="00000003" w:usb1="00000000" w:usb2="00000000" w:usb3="00000000" w:csb0="00000001" w:csb1="00000000"/>
  </w:font>
  <w:font w:name="êÌ¯Yˇ">
    <w:altName w:val="Calibri"/>
    <w:panose1 w:val="00000000000000000000"/>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altName w:val="DejaVu Sans"/>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0288F49C" w14:textId="77777777" w:rsidR="00EE02E9" w:rsidRDefault="005F4F1A">
        <w:pPr>
          <w:pStyle w:val="Footer"/>
        </w:pPr>
        <w:r>
          <w:fldChar w:fldCharType="begin"/>
        </w:r>
        <w:r>
          <w:instrText xml:space="preserve"> PAGE   \* MERGEFORMAT </w:instrText>
        </w:r>
        <w:r>
          <w:fldChar w:fldCharType="separate"/>
        </w:r>
        <w:r w:rsidR="003C1D5E">
          <w:rPr>
            <w:noProof/>
          </w:rPr>
          <w:t>7</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5E9F2" w14:textId="77777777" w:rsidR="00FC08CE" w:rsidRDefault="00FC08CE">
      <w:r>
        <w:separator/>
      </w:r>
    </w:p>
    <w:p w14:paraId="4DFCE8E4" w14:textId="77777777" w:rsidR="00FC08CE" w:rsidRDefault="00FC08CE"/>
  </w:footnote>
  <w:footnote w:type="continuationSeparator" w:id="0">
    <w:p w14:paraId="02117DC3" w14:textId="77777777" w:rsidR="00FC08CE" w:rsidRDefault="00FC08CE">
      <w:r>
        <w:continuationSeparator/>
      </w:r>
    </w:p>
    <w:p w14:paraId="741248BA" w14:textId="77777777" w:rsidR="00FC08CE" w:rsidRDefault="00FC08C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D6C24"/>
    <w:multiLevelType w:val="hybridMultilevel"/>
    <w:tmpl w:val="CDC0D6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512F0"/>
    <w:multiLevelType w:val="hybridMultilevel"/>
    <w:tmpl w:val="D842D9A4"/>
    <w:lvl w:ilvl="0" w:tplc="E67CEAD0">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81714E"/>
    <w:multiLevelType w:val="hybridMultilevel"/>
    <w:tmpl w:val="A90C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4623B1"/>
    <w:multiLevelType w:val="hybridMultilevel"/>
    <w:tmpl w:val="9AF65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1A1"/>
    <w:rsid w:val="00034594"/>
    <w:rsid w:val="000500DC"/>
    <w:rsid w:val="000710EE"/>
    <w:rsid w:val="00081F42"/>
    <w:rsid w:val="000B3525"/>
    <w:rsid w:val="000B3D8A"/>
    <w:rsid w:val="000B497A"/>
    <w:rsid w:val="000C1814"/>
    <w:rsid w:val="000C3AF9"/>
    <w:rsid w:val="000C5848"/>
    <w:rsid w:val="00114C60"/>
    <w:rsid w:val="001234AC"/>
    <w:rsid w:val="00130B17"/>
    <w:rsid w:val="00137629"/>
    <w:rsid w:val="00166D0F"/>
    <w:rsid w:val="001828E1"/>
    <w:rsid w:val="00184BC3"/>
    <w:rsid w:val="00193FC4"/>
    <w:rsid w:val="001C5681"/>
    <w:rsid w:val="001D00D4"/>
    <w:rsid w:val="001D07BB"/>
    <w:rsid w:val="001D1EBD"/>
    <w:rsid w:val="001D7625"/>
    <w:rsid w:val="001D7C30"/>
    <w:rsid w:val="001F41D7"/>
    <w:rsid w:val="0020073C"/>
    <w:rsid w:val="00202B3F"/>
    <w:rsid w:val="00204B9C"/>
    <w:rsid w:val="002234C5"/>
    <w:rsid w:val="0023649E"/>
    <w:rsid w:val="00277EEB"/>
    <w:rsid w:val="002803AF"/>
    <w:rsid w:val="00285AD2"/>
    <w:rsid w:val="00296993"/>
    <w:rsid w:val="002A1EEA"/>
    <w:rsid w:val="002B0DF5"/>
    <w:rsid w:val="002B73A7"/>
    <w:rsid w:val="002C3E35"/>
    <w:rsid w:val="002C5D2F"/>
    <w:rsid w:val="002D470F"/>
    <w:rsid w:val="002F7A9D"/>
    <w:rsid w:val="00304647"/>
    <w:rsid w:val="00310E6B"/>
    <w:rsid w:val="003227C6"/>
    <w:rsid w:val="0033156B"/>
    <w:rsid w:val="00352039"/>
    <w:rsid w:val="00356046"/>
    <w:rsid w:val="00392FFB"/>
    <w:rsid w:val="003C059C"/>
    <w:rsid w:val="003C1D5E"/>
    <w:rsid w:val="003D0CC1"/>
    <w:rsid w:val="003D1FDA"/>
    <w:rsid w:val="003F32AE"/>
    <w:rsid w:val="00410F69"/>
    <w:rsid w:val="0043167F"/>
    <w:rsid w:val="004501C7"/>
    <w:rsid w:val="00485247"/>
    <w:rsid w:val="00492178"/>
    <w:rsid w:val="004A1DE7"/>
    <w:rsid w:val="004A3E81"/>
    <w:rsid w:val="004A6919"/>
    <w:rsid w:val="004B631B"/>
    <w:rsid w:val="004C42EB"/>
    <w:rsid w:val="004D61B2"/>
    <w:rsid w:val="004E6C77"/>
    <w:rsid w:val="004F6962"/>
    <w:rsid w:val="0053333D"/>
    <w:rsid w:val="005443FC"/>
    <w:rsid w:val="00544EC6"/>
    <w:rsid w:val="00556F39"/>
    <w:rsid w:val="00590139"/>
    <w:rsid w:val="005A69A4"/>
    <w:rsid w:val="005B32AA"/>
    <w:rsid w:val="005B3C16"/>
    <w:rsid w:val="005C0B0C"/>
    <w:rsid w:val="005C4B99"/>
    <w:rsid w:val="005D26E9"/>
    <w:rsid w:val="005D2F75"/>
    <w:rsid w:val="005E01D2"/>
    <w:rsid w:val="005E064F"/>
    <w:rsid w:val="005E6FB5"/>
    <w:rsid w:val="005F4F1A"/>
    <w:rsid w:val="00601156"/>
    <w:rsid w:val="00645E26"/>
    <w:rsid w:val="00660A38"/>
    <w:rsid w:val="0067737A"/>
    <w:rsid w:val="006948C7"/>
    <w:rsid w:val="006A1842"/>
    <w:rsid w:val="006A22E5"/>
    <w:rsid w:val="006B6BFD"/>
    <w:rsid w:val="006C4A1C"/>
    <w:rsid w:val="006D0D00"/>
    <w:rsid w:val="006D5413"/>
    <w:rsid w:val="006F5912"/>
    <w:rsid w:val="007144B9"/>
    <w:rsid w:val="007311B5"/>
    <w:rsid w:val="00735288"/>
    <w:rsid w:val="007624E0"/>
    <w:rsid w:val="007704EC"/>
    <w:rsid w:val="007957E1"/>
    <w:rsid w:val="007B0F01"/>
    <w:rsid w:val="007B3481"/>
    <w:rsid w:val="007C3CA4"/>
    <w:rsid w:val="007E006E"/>
    <w:rsid w:val="007E6AA0"/>
    <w:rsid w:val="007E7E60"/>
    <w:rsid w:val="007F0C5F"/>
    <w:rsid w:val="007F40EF"/>
    <w:rsid w:val="008061A1"/>
    <w:rsid w:val="00810A5F"/>
    <w:rsid w:val="00811A4C"/>
    <w:rsid w:val="0083120A"/>
    <w:rsid w:val="00840397"/>
    <w:rsid w:val="00862BD0"/>
    <w:rsid w:val="00874417"/>
    <w:rsid w:val="0088397A"/>
    <w:rsid w:val="00887707"/>
    <w:rsid w:val="00897B82"/>
    <w:rsid w:val="008A0901"/>
    <w:rsid w:val="008B3C87"/>
    <w:rsid w:val="008B42A2"/>
    <w:rsid w:val="008B70EC"/>
    <w:rsid w:val="008C66E8"/>
    <w:rsid w:val="008D0F70"/>
    <w:rsid w:val="008E1E51"/>
    <w:rsid w:val="008F3F37"/>
    <w:rsid w:val="008F7C53"/>
    <w:rsid w:val="009029DE"/>
    <w:rsid w:val="0091285D"/>
    <w:rsid w:val="0091318E"/>
    <w:rsid w:val="009142E4"/>
    <w:rsid w:val="00924E64"/>
    <w:rsid w:val="0092707A"/>
    <w:rsid w:val="0093499B"/>
    <w:rsid w:val="009363B4"/>
    <w:rsid w:val="00947D36"/>
    <w:rsid w:val="0096336C"/>
    <w:rsid w:val="00963BB0"/>
    <w:rsid w:val="00973E19"/>
    <w:rsid w:val="00991CCB"/>
    <w:rsid w:val="009A7524"/>
    <w:rsid w:val="009B5780"/>
    <w:rsid w:val="009C691C"/>
    <w:rsid w:val="009E6272"/>
    <w:rsid w:val="009E67B9"/>
    <w:rsid w:val="00A16A7D"/>
    <w:rsid w:val="00A35097"/>
    <w:rsid w:val="00A36BB6"/>
    <w:rsid w:val="00A53D31"/>
    <w:rsid w:val="00A7602F"/>
    <w:rsid w:val="00A91EDC"/>
    <w:rsid w:val="00A92961"/>
    <w:rsid w:val="00AB3EDE"/>
    <w:rsid w:val="00AB406F"/>
    <w:rsid w:val="00AF0D9B"/>
    <w:rsid w:val="00B11E23"/>
    <w:rsid w:val="00B34486"/>
    <w:rsid w:val="00B561CA"/>
    <w:rsid w:val="00B60785"/>
    <w:rsid w:val="00B6260D"/>
    <w:rsid w:val="00B630F4"/>
    <w:rsid w:val="00B82BCC"/>
    <w:rsid w:val="00BA07E8"/>
    <w:rsid w:val="00BE0BC5"/>
    <w:rsid w:val="00BF61CF"/>
    <w:rsid w:val="00C24210"/>
    <w:rsid w:val="00C54AF2"/>
    <w:rsid w:val="00C7099E"/>
    <w:rsid w:val="00C92667"/>
    <w:rsid w:val="00CB3032"/>
    <w:rsid w:val="00CC032E"/>
    <w:rsid w:val="00CC51C3"/>
    <w:rsid w:val="00CD040C"/>
    <w:rsid w:val="00CF0BC8"/>
    <w:rsid w:val="00CF7A69"/>
    <w:rsid w:val="00D239AA"/>
    <w:rsid w:val="00D72C1F"/>
    <w:rsid w:val="00D74DE6"/>
    <w:rsid w:val="00D9077D"/>
    <w:rsid w:val="00DB2303"/>
    <w:rsid w:val="00DB33F0"/>
    <w:rsid w:val="00DC2638"/>
    <w:rsid w:val="00DC394F"/>
    <w:rsid w:val="00DF4707"/>
    <w:rsid w:val="00E11CC6"/>
    <w:rsid w:val="00E1742C"/>
    <w:rsid w:val="00E26C7E"/>
    <w:rsid w:val="00E530A2"/>
    <w:rsid w:val="00E65448"/>
    <w:rsid w:val="00E65772"/>
    <w:rsid w:val="00E728BF"/>
    <w:rsid w:val="00E735B5"/>
    <w:rsid w:val="00E84DC1"/>
    <w:rsid w:val="00E8550D"/>
    <w:rsid w:val="00E946C8"/>
    <w:rsid w:val="00EC2262"/>
    <w:rsid w:val="00EE02E9"/>
    <w:rsid w:val="00F12820"/>
    <w:rsid w:val="00F93B97"/>
    <w:rsid w:val="00FA2EB8"/>
    <w:rsid w:val="00FB4BAB"/>
    <w:rsid w:val="00FC08CE"/>
    <w:rsid w:val="00FE60EE"/>
    <w:rsid w:val="00FF122F"/>
    <w:rsid w:val="00FF686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96AA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0E6B"/>
    <w:pPr>
      <w:spacing w:after="0" w:line="240" w:lineRule="auto"/>
    </w:pPr>
    <w:rPr>
      <w:rFonts w:ascii="Times New Roman" w:hAnsi="Times New Roman" w:cs="Times New Roman"/>
      <w:color w:val="auto"/>
      <w:sz w:val="24"/>
      <w:szCs w:val="24"/>
      <w:lang w:eastAsia="ko-KR"/>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rPr>
      <w:rFonts w:asciiTheme="minorHAnsi" w:hAnsiTheme="minorHAnsi" w:cstheme="minorBidi"/>
      <w:color w:val="96858A" w:themeColor="text2" w:themeTint="99"/>
      <w:sz w:val="44"/>
      <w:szCs w:val="28"/>
      <w:lang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hAnsi="Segoe UI" w:cs="Segoe UI"/>
      <w:color w:val="483E41" w:themeColor="text2"/>
      <w:sz w:val="18"/>
      <w:szCs w:val="18"/>
      <w:lang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hAnsiTheme="minorHAnsi" w:cstheme="minorBidi"/>
      <w:b/>
      <w:caps/>
      <w:color w:val="483E41" w:themeColor="text2"/>
      <w:sz w:val="34"/>
      <w:szCs w:val="28"/>
      <w:lang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hAnsiTheme="minorHAnsi" w:cstheme="minorBidi"/>
      <w:iCs/>
      <w:color w:val="483E41" w:themeColor="text2"/>
      <w:sz w:val="40"/>
      <w:szCs w:val="28"/>
      <w:lang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hAnsiTheme="minorHAnsi" w:cstheme="minorBidi"/>
      <w:iCs/>
      <w:color w:val="33B7D3" w:themeColor="accent1"/>
      <w:sz w:val="40"/>
      <w:szCs w:val="28"/>
      <w:lang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spacing w:after="360" w:line="288" w:lineRule="auto"/>
      <w:ind w:left="720"/>
      <w:contextualSpacing/>
    </w:pPr>
    <w:rPr>
      <w:rFonts w:asciiTheme="minorHAnsi" w:hAnsiTheme="minorHAnsi" w:cstheme="minorBidi"/>
      <w:color w:val="483E41" w:themeColor="text2"/>
      <w:sz w:val="28"/>
      <w:szCs w:val="28"/>
      <w:lang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hAnsiTheme="minorHAnsi" w:cstheme="minorBidi"/>
      <w:iCs/>
      <w:color w:val="483E41" w:themeColor="text2"/>
      <w:sz w:val="20"/>
      <w:szCs w:val="18"/>
      <w:lang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hAnsiTheme="minorHAnsi" w:cstheme="minorBidi"/>
      <w:color w:val="483E41" w:themeColor="text2"/>
      <w:sz w:val="28"/>
      <w:szCs w:val="28"/>
      <w:lang w:eastAsia="ja-JP"/>
    </w:rPr>
  </w:style>
  <w:style w:type="character" w:customStyle="1" w:styleId="HeaderChar">
    <w:name w:val="Header Char"/>
    <w:basedOn w:val="DefaultParagraphFont"/>
    <w:link w:val="Header"/>
    <w:uiPriority w:val="99"/>
  </w:style>
  <w:style w:type="paragraph" w:styleId="NormalWeb">
    <w:name w:val="Normal (Web)"/>
    <w:basedOn w:val="Normal"/>
    <w:uiPriority w:val="99"/>
    <w:semiHidden/>
    <w:unhideWhenUsed/>
    <w:rsid w:val="002F7A9D"/>
    <w:pPr>
      <w:spacing w:before="100" w:beforeAutospacing="1" w:after="100" w:afterAutospacing="1"/>
    </w:pPr>
  </w:style>
  <w:style w:type="character" w:customStyle="1" w:styleId="apple-converted-space">
    <w:name w:val="apple-converted-space"/>
    <w:basedOn w:val="DefaultParagraphFont"/>
    <w:rsid w:val="00310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3631">
      <w:bodyDiv w:val="1"/>
      <w:marLeft w:val="0"/>
      <w:marRight w:val="0"/>
      <w:marTop w:val="0"/>
      <w:marBottom w:val="0"/>
      <w:divBdr>
        <w:top w:val="none" w:sz="0" w:space="0" w:color="auto"/>
        <w:left w:val="none" w:sz="0" w:space="0" w:color="auto"/>
        <w:bottom w:val="none" w:sz="0" w:space="0" w:color="auto"/>
        <w:right w:val="none" w:sz="0" w:space="0" w:color="auto"/>
      </w:divBdr>
    </w:div>
    <w:div w:id="420836655">
      <w:bodyDiv w:val="1"/>
      <w:marLeft w:val="0"/>
      <w:marRight w:val="0"/>
      <w:marTop w:val="0"/>
      <w:marBottom w:val="0"/>
      <w:divBdr>
        <w:top w:val="none" w:sz="0" w:space="0" w:color="auto"/>
        <w:left w:val="none" w:sz="0" w:space="0" w:color="auto"/>
        <w:bottom w:val="none" w:sz="0" w:space="0" w:color="auto"/>
        <w:right w:val="none" w:sz="0" w:space="0" w:color="auto"/>
      </w:divBdr>
    </w:div>
    <w:div w:id="927732855">
      <w:bodyDiv w:val="1"/>
      <w:marLeft w:val="0"/>
      <w:marRight w:val="0"/>
      <w:marTop w:val="0"/>
      <w:marBottom w:val="0"/>
      <w:divBdr>
        <w:top w:val="none" w:sz="0" w:space="0" w:color="auto"/>
        <w:left w:val="none" w:sz="0" w:space="0" w:color="auto"/>
        <w:bottom w:val="none" w:sz="0" w:space="0" w:color="auto"/>
        <w:right w:val="none" w:sz="0" w:space="0" w:color="auto"/>
      </w:divBdr>
    </w:div>
    <w:div w:id="1054230827">
      <w:bodyDiv w:val="1"/>
      <w:marLeft w:val="0"/>
      <w:marRight w:val="0"/>
      <w:marTop w:val="0"/>
      <w:marBottom w:val="0"/>
      <w:divBdr>
        <w:top w:val="none" w:sz="0" w:space="0" w:color="auto"/>
        <w:left w:val="none" w:sz="0" w:space="0" w:color="auto"/>
        <w:bottom w:val="none" w:sz="0" w:space="0" w:color="auto"/>
        <w:right w:val="none" w:sz="0" w:space="0" w:color="auto"/>
      </w:divBdr>
    </w:div>
    <w:div w:id="1162502018">
      <w:bodyDiv w:val="1"/>
      <w:marLeft w:val="0"/>
      <w:marRight w:val="0"/>
      <w:marTop w:val="0"/>
      <w:marBottom w:val="0"/>
      <w:divBdr>
        <w:top w:val="none" w:sz="0" w:space="0" w:color="auto"/>
        <w:left w:val="none" w:sz="0" w:space="0" w:color="auto"/>
        <w:bottom w:val="none" w:sz="0" w:space="0" w:color="auto"/>
        <w:right w:val="none" w:sz="0" w:space="0" w:color="auto"/>
      </w:divBdr>
    </w:div>
    <w:div w:id="1654142582">
      <w:bodyDiv w:val="1"/>
      <w:marLeft w:val="0"/>
      <w:marRight w:val="0"/>
      <w:marTop w:val="0"/>
      <w:marBottom w:val="0"/>
      <w:divBdr>
        <w:top w:val="none" w:sz="0" w:space="0" w:color="auto"/>
        <w:left w:val="none" w:sz="0" w:space="0" w:color="auto"/>
        <w:bottom w:val="none" w:sz="0" w:space="0" w:color="auto"/>
        <w:right w:val="none" w:sz="0" w:space="0" w:color="auto"/>
      </w:divBdr>
    </w:div>
    <w:div w:id="1766268752">
      <w:bodyDiv w:val="1"/>
      <w:marLeft w:val="0"/>
      <w:marRight w:val="0"/>
      <w:marTop w:val="0"/>
      <w:marBottom w:val="0"/>
      <w:divBdr>
        <w:top w:val="none" w:sz="0" w:space="0" w:color="auto"/>
        <w:left w:val="none" w:sz="0" w:space="0" w:color="auto"/>
        <w:bottom w:val="none" w:sz="0" w:space="0" w:color="auto"/>
        <w:right w:val="none" w:sz="0" w:space="0" w:color="auto"/>
      </w:divBdr>
    </w:div>
    <w:div w:id="18883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edukseo/Library/Containers/com.microsoft.Word/Data/Library/Caches/4105/TM10002070/Trip%20Journal.dotx" TargetMode="Externa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Trip Journal.dotx</Template>
  <TotalTime>122</TotalTime>
  <Pages>15</Pages>
  <Words>2321</Words>
  <Characters>13234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Seo</dc:creator>
  <cp:keywords/>
  <dc:description/>
  <cp:lastModifiedBy>Jae Seo</cp:lastModifiedBy>
  <cp:revision>182</cp:revision>
  <dcterms:created xsi:type="dcterms:W3CDTF">2016-10-27T13:30:00Z</dcterms:created>
  <dcterms:modified xsi:type="dcterms:W3CDTF">2016-12-02T15:23:00Z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