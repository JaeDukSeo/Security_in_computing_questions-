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3926F9" w14:paraId="0995D932" w14:textId="77777777">
        <w:tc>
          <w:tcPr>
            <w:tcW w:w="965" w:type="dxa"/>
            <w:shd w:val="clear" w:color="auto" w:fill="3A3A3A" w:themeFill="text2"/>
          </w:tcPr>
          <w:p w14:paraId="0E14740F" w14:textId="77777777" w:rsidR="003926F9" w:rsidRDefault="003926F9">
            <w:pPr>
              <w:spacing w:before="260"/>
            </w:pPr>
          </w:p>
        </w:tc>
        <w:tc>
          <w:tcPr>
            <w:tcW w:w="518" w:type="dxa"/>
          </w:tcPr>
          <w:p w14:paraId="41B51E92" w14:textId="77777777" w:rsidR="003926F9" w:rsidRDefault="003926F9">
            <w:pPr>
              <w:spacing w:before="260"/>
            </w:pPr>
          </w:p>
        </w:tc>
        <w:tc>
          <w:tcPr>
            <w:tcW w:w="8581" w:type="dxa"/>
          </w:tcPr>
          <w:p w14:paraId="5C629214" w14:textId="77777777" w:rsidR="003926F9" w:rsidRDefault="00D96CBF" w:rsidP="00D96CBF">
            <w:pPr>
              <w:pStyle w:val="Title"/>
              <w:tabs>
                <w:tab w:val="left" w:pos="3360"/>
              </w:tabs>
            </w:pPr>
            <w:r>
              <w:t>CPS 633 – note questions</w:t>
            </w:r>
          </w:p>
          <w:p w14:paraId="4C8AF2EA" w14:textId="77777777" w:rsidR="003926F9" w:rsidRDefault="00D96CBF" w:rsidP="00D96CBF">
            <w:pPr>
              <w:pStyle w:val="Subtitle"/>
              <w:tabs>
                <w:tab w:val="left" w:pos="3000"/>
              </w:tabs>
            </w:pPr>
            <w:r>
              <w:t>Jae Duk Seo</w:t>
            </w:r>
          </w:p>
        </w:tc>
      </w:tr>
    </w:tbl>
    <w:p w14:paraId="54BA1301" w14:textId="77777777" w:rsidR="003926F9" w:rsidRDefault="003926F9">
      <w:pPr>
        <w:pStyle w:val="Date"/>
      </w:pPr>
    </w:p>
    <w:p w14:paraId="0177DDEA" w14:textId="3E7CDDE0" w:rsidR="003926F9" w:rsidRDefault="00D96CBF">
      <w:pPr>
        <w:pStyle w:val="Heading1"/>
      </w:pPr>
      <w:r>
        <w:t>Lecture 1</w:t>
      </w:r>
      <w:r w:rsidR="0015782A">
        <w:t xml:space="preserve"> </w:t>
      </w:r>
      <w:r w:rsidR="0038599A">
        <w:t>–</w:t>
      </w:r>
      <w:r w:rsidR="0015782A">
        <w:t xml:space="preserve"> </w:t>
      </w:r>
      <w:r w:rsidR="0038599A">
        <w:t>intro to security</w:t>
      </w:r>
    </w:p>
    <w:p w14:paraId="3D93365A" w14:textId="759ABFCE" w:rsidR="003926F9" w:rsidRDefault="007F17C9" w:rsidP="00F4736F">
      <w:pPr>
        <w:pStyle w:val="ListParagraph"/>
        <w:numPr>
          <w:ilvl w:val="0"/>
          <w:numId w:val="11"/>
        </w:numPr>
      </w:pPr>
      <w:r>
        <w:t>What is computer security and how can we determine a value of asset?</w:t>
      </w:r>
    </w:p>
    <w:p w14:paraId="24FF6A38" w14:textId="1B5EF3E3" w:rsidR="007F17C9" w:rsidRDefault="00A063FD" w:rsidP="00F4736F">
      <w:pPr>
        <w:pStyle w:val="ListParagraph"/>
        <w:numPr>
          <w:ilvl w:val="0"/>
          <w:numId w:val="11"/>
        </w:numPr>
      </w:pPr>
      <w:r>
        <w:t>What are the 2 question that we must ask when detecting potential harm to an asset.</w:t>
      </w:r>
    </w:p>
    <w:p w14:paraId="53CDCDA3" w14:textId="681147C9" w:rsidR="0052468C" w:rsidRDefault="0052468C" w:rsidP="00F4736F">
      <w:pPr>
        <w:pStyle w:val="ListParagraph"/>
        <w:numPr>
          <w:ilvl w:val="0"/>
          <w:numId w:val="11"/>
        </w:numPr>
      </w:pPr>
      <w:r>
        <w:t xml:space="preserve">When do we do non – malicious attack? Difference between the direct attack and advance persistent </w:t>
      </w:r>
      <w:r w:rsidR="000B2616">
        <w:t>attack</w:t>
      </w:r>
      <w:r>
        <w:t xml:space="preserve">? </w:t>
      </w:r>
    </w:p>
    <w:p w14:paraId="2054D5BE" w14:textId="7C61B041" w:rsidR="00F732FC" w:rsidRDefault="0052468C" w:rsidP="00F4736F">
      <w:pPr>
        <w:pStyle w:val="ListParagraph"/>
        <w:numPr>
          <w:ilvl w:val="0"/>
          <w:numId w:val="11"/>
        </w:numPr>
      </w:pPr>
      <w:r>
        <w:t xml:space="preserve"> </w:t>
      </w:r>
      <w:r w:rsidR="00B35F7D">
        <w:t xml:space="preserve">Why do we use framework and what does framework </w:t>
      </w:r>
      <w:r w:rsidR="004A495F">
        <w:t>provide</w:t>
      </w:r>
      <w:r w:rsidR="00B35F7D">
        <w:t xml:space="preserve"> us.</w:t>
      </w:r>
    </w:p>
    <w:p w14:paraId="73E3733D" w14:textId="45748F39" w:rsidR="004A495F" w:rsidRDefault="00E850EB" w:rsidP="00F4736F">
      <w:pPr>
        <w:pStyle w:val="ListParagraph"/>
        <w:numPr>
          <w:ilvl w:val="0"/>
          <w:numId w:val="11"/>
        </w:numPr>
      </w:pPr>
      <w:r>
        <w:t xml:space="preserve">What 3 things attacker need? And what is risk management used for, also what is residual </w:t>
      </w:r>
      <w:r w:rsidR="00563720">
        <w:t>risk</w:t>
      </w:r>
      <w:r>
        <w:t>?</w:t>
      </w:r>
    </w:p>
    <w:p w14:paraId="54E75110" w14:textId="7963DE80" w:rsidR="00E017C0" w:rsidRDefault="00563720" w:rsidP="00F4736F">
      <w:pPr>
        <w:pStyle w:val="ListParagraph"/>
        <w:numPr>
          <w:ilvl w:val="0"/>
          <w:numId w:val="11"/>
        </w:numPr>
      </w:pPr>
      <w:r>
        <w:t xml:space="preserve">What </w:t>
      </w:r>
      <w:r w:rsidR="00C43442">
        <w:t xml:space="preserve">are some </w:t>
      </w:r>
      <w:r w:rsidR="00035DD7">
        <w:t xml:space="preserve">functions of basic risk management module? </w:t>
      </w:r>
    </w:p>
    <w:p w14:paraId="58380D52" w14:textId="0D497E93" w:rsidR="00035DD7" w:rsidRDefault="004925CF" w:rsidP="00F4736F">
      <w:pPr>
        <w:pStyle w:val="ListParagraph"/>
        <w:numPr>
          <w:ilvl w:val="0"/>
          <w:numId w:val="11"/>
        </w:numPr>
      </w:pPr>
      <w:r>
        <w:t xml:space="preserve">In today’s computer security what are the control aspect </w:t>
      </w:r>
      <w:r w:rsidR="005072D2">
        <w:t>exist</w:t>
      </w:r>
      <w:r>
        <w:t xml:space="preserve">? </w:t>
      </w:r>
    </w:p>
    <w:p w14:paraId="578997E1" w14:textId="549481B5" w:rsidR="005072D2" w:rsidRDefault="005072D2" w:rsidP="00F4736F">
      <w:pPr>
        <w:pStyle w:val="ListParagraph"/>
        <w:numPr>
          <w:ilvl w:val="0"/>
          <w:numId w:val="11"/>
        </w:numPr>
      </w:pPr>
      <w:r>
        <w:t>Why do we need to know different type of threat? What does it help us?</w:t>
      </w:r>
    </w:p>
    <w:p w14:paraId="4383B68E" w14:textId="4F057EEA" w:rsidR="008C360D" w:rsidRDefault="00E3270D" w:rsidP="00F4736F">
      <w:pPr>
        <w:pStyle w:val="ListParagraph"/>
        <w:numPr>
          <w:ilvl w:val="0"/>
          <w:numId w:val="11"/>
        </w:numPr>
      </w:pPr>
      <w:r>
        <w:t xml:space="preserve">There are </w:t>
      </w:r>
      <w:r w:rsidR="00C95120">
        <w:t>major five method of computer security – name all of them.</w:t>
      </w:r>
    </w:p>
    <w:p w14:paraId="4113D583" w14:textId="602ED967" w:rsidR="006C0987" w:rsidRDefault="006C0987" w:rsidP="00F4736F">
      <w:pPr>
        <w:pStyle w:val="ListParagraph"/>
        <w:numPr>
          <w:ilvl w:val="0"/>
          <w:numId w:val="11"/>
        </w:numPr>
      </w:pPr>
      <w:r>
        <w:t xml:space="preserve"> What are policies and procedures – how can we achieve this? Example of physical control? </w:t>
      </w:r>
    </w:p>
    <w:p w14:paraId="02388D4D" w14:textId="429ABFC6" w:rsidR="00023770" w:rsidRDefault="00023770" w:rsidP="00F4736F">
      <w:pPr>
        <w:pStyle w:val="ListParagraph"/>
        <w:numPr>
          <w:ilvl w:val="0"/>
          <w:numId w:val="11"/>
        </w:numPr>
      </w:pPr>
      <w:r>
        <w:t>Today control network has 7 elements that are important to security. Name and describe each of them.</w:t>
      </w:r>
    </w:p>
    <w:p w14:paraId="5D7382B3" w14:textId="585288C0" w:rsidR="00947872" w:rsidRDefault="00947872" w:rsidP="00947872">
      <w:pPr>
        <w:pStyle w:val="ListParagraph"/>
        <w:numPr>
          <w:ilvl w:val="0"/>
          <w:numId w:val="11"/>
        </w:numPr>
      </w:pPr>
      <w:r>
        <w:t xml:space="preserve">In network security three more aspect of security gets added, what are these and describe them. </w:t>
      </w:r>
    </w:p>
    <w:p w14:paraId="1923C99F" w14:textId="77777777" w:rsidR="00EA1A16" w:rsidRDefault="00452BB9" w:rsidP="00947872">
      <w:pPr>
        <w:pStyle w:val="ListParagraph"/>
        <w:numPr>
          <w:ilvl w:val="0"/>
          <w:numId w:val="11"/>
        </w:numPr>
      </w:pPr>
      <w:r>
        <w:t>Interception, modification, fabrication, repudiation of origin, and interception – describe each of them.</w:t>
      </w:r>
    </w:p>
    <w:p w14:paraId="2BAE49D0" w14:textId="18EDFED4" w:rsidR="00947872" w:rsidRDefault="00EA1A16" w:rsidP="00947872">
      <w:pPr>
        <w:pStyle w:val="ListParagraph"/>
        <w:numPr>
          <w:ilvl w:val="0"/>
          <w:numId w:val="11"/>
        </w:numPr>
      </w:pPr>
      <w:r>
        <w:lastRenderedPageBreak/>
        <w:t>Example of encryption, s/w control, h/w control. What does encryption protect among CIA triad?</w:t>
      </w:r>
      <w:r w:rsidR="00452BB9">
        <w:t xml:space="preserve"> </w:t>
      </w:r>
    </w:p>
    <w:p w14:paraId="7428EC6C" w14:textId="61B31A73" w:rsidR="009E51CD" w:rsidRDefault="00F616EB" w:rsidP="00947872">
      <w:pPr>
        <w:pStyle w:val="ListParagraph"/>
        <w:numPr>
          <w:ilvl w:val="0"/>
          <w:numId w:val="11"/>
        </w:numPr>
      </w:pPr>
      <w:r>
        <w:t>When does each CIA fail? (Interception, modification, fabrication etc…)</w:t>
      </w:r>
    </w:p>
    <w:p w14:paraId="190DA17D" w14:textId="5AA87A70" w:rsidR="00B508C2" w:rsidRDefault="00D51D2D" w:rsidP="00947872">
      <w:pPr>
        <w:pStyle w:val="ListParagraph"/>
        <w:numPr>
          <w:ilvl w:val="0"/>
          <w:numId w:val="11"/>
        </w:numPr>
      </w:pPr>
      <w:r>
        <w:t>Why do we need to redefine the C property?</w:t>
      </w:r>
    </w:p>
    <w:p w14:paraId="0E4DD31B" w14:textId="0C6E0D68" w:rsidR="00D51D2D" w:rsidRDefault="00D51D2D" w:rsidP="00947872">
      <w:pPr>
        <w:pStyle w:val="ListParagraph"/>
        <w:numPr>
          <w:ilvl w:val="0"/>
          <w:numId w:val="11"/>
        </w:numPr>
      </w:pPr>
      <w:r>
        <w:t xml:space="preserve">Example of integrity failures, and can the meaning of integrity change? </w:t>
      </w:r>
    </w:p>
    <w:p w14:paraId="60952CA3" w14:textId="4DD2DE52" w:rsidR="00F43FFC" w:rsidRDefault="00F43FFC" w:rsidP="00947872">
      <w:pPr>
        <w:pStyle w:val="ListParagraph"/>
        <w:numPr>
          <w:ilvl w:val="0"/>
          <w:numId w:val="11"/>
        </w:numPr>
      </w:pPr>
      <w:r>
        <w:t>For A property, when do we say that A have failed?</w:t>
      </w:r>
    </w:p>
    <w:p w14:paraId="55DE5795" w14:textId="05F7DF68" w:rsidR="00F43FFC" w:rsidRDefault="00321A50" w:rsidP="00947872">
      <w:pPr>
        <w:pStyle w:val="ListParagraph"/>
        <w:numPr>
          <w:ilvl w:val="0"/>
          <w:numId w:val="11"/>
        </w:numPr>
      </w:pPr>
      <w:r>
        <w:t>What are some attacks on CIA? – Example of each attack and tell which among the CIA triad have failed.</w:t>
      </w:r>
    </w:p>
    <w:p w14:paraId="24A4035C" w14:textId="184E1C17" w:rsidR="00C2342F" w:rsidRDefault="008C7EEA" w:rsidP="00947872">
      <w:pPr>
        <w:pStyle w:val="ListParagraph"/>
        <w:numPr>
          <w:ilvl w:val="0"/>
          <w:numId w:val="11"/>
        </w:numPr>
      </w:pPr>
      <w:r>
        <w:t xml:space="preserve">Four principal of computer security, name them and describe them. </w:t>
      </w:r>
    </w:p>
    <w:p w14:paraId="079852F5" w14:textId="77777777" w:rsidR="00C2342F" w:rsidRDefault="00C2342F">
      <w:r>
        <w:br w:type="page"/>
      </w:r>
    </w:p>
    <w:p w14:paraId="79B3481C" w14:textId="0A518CD8" w:rsidR="00C2342F" w:rsidRDefault="00C2342F" w:rsidP="00C2342F">
      <w:pPr>
        <w:pStyle w:val="Heading1"/>
      </w:pPr>
      <w:r>
        <w:lastRenderedPageBreak/>
        <w:t>Lecture 2</w:t>
      </w:r>
      <w:r w:rsidR="004C769D">
        <w:t xml:space="preserve"> – access control</w:t>
      </w:r>
    </w:p>
    <w:p w14:paraId="64547D0C" w14:textId="1522C8D1" w:rsidR="008C7EEA" w:rsidRDefault="006225D7" w:rsidP="00C2342F">
      <w:pPr>
        <w:pStyle w:val="ListParagraph"/>
        <w:numPr>
          <w:ilvl w:val="0"/>
          <w:numId w:val="12"/>
        </w:numPr>
      </w:pPr>
      <w:r>
        <w:t xml:space="preserve">What are the tools for security professionals? When computer tries to </w:t>
      </w:r>
      <w:r w:rsidR="00847107">
        <w:t>recognize individual what do they rely on?</w:t>
      </w:r>
    </w:p>
    <w:p w14:paraId="79285F8B" w14:textId="48E56644" w:rsidR="00690D14" w:rsidRDefault="009B7B3F" w:rsidP="00C2342F">
      <w:pPr>
        <w:pStyle w:val="ListParagraph"/>
        <w:numPr>
          <w:ilvl w:val="0"/>
          <w:numId w:val="12"/>
        </w:numPr>
      </w:pPr>
      <w:r>
        <w:t xml:space="preserve">What distinguish between the pretenders and the real identity? </w:t>
      </w:r>
    </w:p>
    <w:p w14:paraId="4009E23D" w14:textId="2B5112FE" w:rsidR="00010A4E" w:rsidRDefault="00010A4E" w:rsidP="00010A4E">
      <w:pPr>
        <w:pStyle w:val="ListParagraph"/>
        <w:numPr>
          <w:ilvl w:val="0"/>
          <w:numId w:val="12"/>
        </w:numPr>
      </w:pPr>
      <w:r>
        <w:t>Determining an induvial involves 2 steps what are does? Also what is the difference among those two?</w:t>
      </w:r>
    </w:p>
    <w:p w14:paraId="3576D834" w14:textId="273EF9E0" w:rsidR="00010A4E" w:rsidRDefault="00A85931" w:rsidP="00010A4E">
      <w:pPr>
        <w:pStyle w:val="ListParagraph"/>
        <w:numPr>
          <w:ilvl w:val="0"/>
          <w:numId w:val="12"/>
        </w:numPr>
      </w:pPr>
      <w:r>
        <w:t xml:space="preserve">Why is remote authentication researched among the recent years? Also, over the years computing power have increased, how does this affect in the security industry? </w:t>
      </w:r>
    </w:p>
    <w:p w14:paraId="2808C697" w14:textId="3BA073F1" w:rsidR="00DD0DC6" w:rsidRDefault="00DD0DC6" w:rsidP="00DD0DC6">
      <w:pPr>
        <w:pStyle w:val="ListParagraph"/>
        <w:numPr>
          <w:ilvl w:val="0"/>
          <w:numId w:val="12"/>
        </w:numPr>
      </w:pPr>
      <w:r>
        <w:t>There are 4 means of authentication, what are those?</w:t>
      </w:r>
    </w:p>
    <w:p w14:paraId="04CCB09F" w14:textId="3B6BBFE3" w:rsidR="00DD0DC6" w:rsidRDefault="00FE5875" w:rsidP="00DD0DC6">
      <w:pPr>
        <w:pStyle w:val="ListParagraph"/>
        <w:numPr>
          <w:ilvl w:val="0"/>
          <w:numId w:val="12"/>
        </w:numPr>
      </w:pPr>
      <w:r>
        <w:t xml:space="preserve">What is the difference between multi server authentication and single server authentication? </w:t>
      </w:r>
    </w:p>
    <w:p w14:paraId="577194F1" w14:textId="32D5C477" w:rsidR="00FE5875" w:rsidRDefault="00332C5B" w:rsidP="00DD0DC6">
      <w:pPr>
        <w:pStyle w:val="ListParagraph"/>
        <w:numPr>
          <w:ilvl w:val="0"/>
          <w:numId w:val="12"/>
        </w:numPr>
      </w:pPr>
      <w:r>
        <w:t>In formal analysis what two kind of methods exis</w:t>
      </w:r>
      <w:r w:rsidR="000D7A51">
        <w:t xml:space="preserve">t? Also what is formal analysis? </w:t>
      </w:r>
    </w:p>
    <w:p w14:paraId="3AE23182" w14:textId="07C4FF4C" w:rsidR="00023609" w:rsidRDefault="00023609" w:rsidP="00DD0DC6">
      <w:pPr>
        <w:pStyle w:val="ListParagraph"/>
        <w:numPr>
          <w:ilvl w:val="0"/>
          <w:numId w:val="12"/>
        </w:numPr>
      </w:pPr>
      <w:r>
        <w:t xml:space="preserve">In AVISPA what metrics are used? </w:t>
      </w:r>
    </w:p>
    <w:p w14:paraId="12920B37" w14:textId="77A03ABE" w:rsidR="00023609" w:rsidRDefault="005C644E" w:rsidP="00DD0DC6">
      <w:pPr>
        <w:pStyle w:val="ListParagraph"/>
        <w:numPr>
          <w:ilvl w:val="0"/>
          <w:numId w:val="12"/>
        </w:numPr>
      </w:pPr>
      <w:r>
        <w:t>Name the two methods that we learned regarding ‘something user knows’.</w:t>
      </w:r>
    </w:p>
    <w:p w14:paraId="1A52DACA" w14:textId="530100E0" w:rsidR="005C644E" w:rsidRDefault="007E2255" w:rsidP="00DD0DC6">
      <w:pPr>
        <w:pStyle w:val="ListParagraph"/>
        <w:numPr>
          <w:ilvl w:val="0"/>
          <w:numId w:val="12"/>
        </w:numPr>
      </w:pPr>
      <w:r>
        <w:t xml:space="preserve">There are four different type of attacks towards password, what are they? (name and describe them) </w:t>
      </w:r>
    </w:p>
    <w:p w14:paraId="4A4772D8" w14:textId="73A345E0" w:rsidR="007E2255" w:rsidRDefault="004A175B" w:rsidP="00DD0DC6">
      <w:pPr>
        <w:pStyle w:val="ListParagraph"/>
        <w:numPr>
          <w:ilvl w:val="0"/>
          <w:numId w:val="12"/>
        </w:numPr>
      </w:pPr>
      <w:r>
        <w:t xml:space="preserve">What is the difference between popular password attack and single account password attack? </w:t>
      </w:r>
    </w:p>
    <w:p w14:paraId="36EB1577" w14:textId="403D462D" w:rsidR="004A175B" w:rsidRDefault="00F81E5C" w:rsidP="00DD0DC6">
      <w:pPr>
        <w:pStyle w:val="ListParagraph"/>
        <w:numPr>
          <w:ilvl w:val="0"/>
          <w:numId w:val="12"/>
        </w:numPr>
      </w:pPr>
      <w:r>
        <w:t xml:space="preserve">In BAN logic there are three steps of verification name and describe them in order. </w:t>
      </w:r>
    </w:p>
    <w:p w14:paraId="59918F8F" w14:textId="13691474" w:rsidR="00F81E5C" w:rsidRDefault="00FE0C8F" w:rsidP="00DD0DC6">
      <w:pPr>
        <w:pStyle w:val="ListParagraph"/>
        <w:numPr>
          <w:ilvl w:val="0"/>
          <w:numId w:val="12"/>
        </w:numPr>
      </w:pPr>
      <w:r>
        <w:t xml:space="preserve"> Name 4 more attacks on password (Different from the above ones.)</w:t>
      </w:r>
    </w:p>
    <w:p w14:paraId="6B9377D5" w14:textId="7DB47D45" w:rsidR="00FE0C8F" w:rsidRDefault="001E237D" w:rsidP="00DD0DC6">
      <w:pPr>
        <w:pStyle w:val="ListParagraph"/>
        <w:numPr>
          <w:ilvl w:val="0"/>
          <w:numId w:val="12"/>
        </w:numPr>
      </w:pPr>
      <w:r>
        <w:t>How do we store a password? Also in a nut shell, explain the dictionary attack.</w:t>
      </w:r>
    </w:p>
    <w:p w14:paraId="2182FFAF" w14:textId="77777777" w:rsidR="00091624" w:rsidRDefault="008D3F62" w:rsidP="00DD0DC6">
      <w:pPr>
        <w:pStyle w:val="ListParagraph"/>
        <w:numPr>
          <w:ilvl w:val="0"/>
          <w:numId w:val="12"/>
        </w:numPr>
      </w:pPr>
      <w:r>
        <w:t xml:space="preserve">What is a concealed passwords and what are rainbow tables? </w:t>
      </w:r>
      <w:r w:rsidR="00C62CF8">
        <w:t>(Describe an attack involving the rainbow table.)</w:t>
      </w:r>
    </w:p>
    <w:p w14:paraId="0AC822FF" w14:textId="77777777" w:rsidR="00091624" w:rsidRDefault="00091624" w:rsidP="00DD0DC6">
      <w:pPr>
        <w:pStyle w:val="ListParagraph"/>
        <w:numPr>
          <w:ilvl w:val="0"/>
          <w:numId w:val="12"/>
        </w:numPr>
      </w:pPr>
      <w:r>
        <w:t>What are salt values and why do we need them?</w:t>
      </w:r>
    </w:p>
    <w:p w14:paraId="2143E150" w14:textId="77777777" w:rsidR="00091624" w:rsidRDefault="00091624" w:rsidP="00DD0DC6">
      <w:pPr>
        <w:pStyle w:val="ListParagraph"/>
        <w:numPr>
          <w:ilvl w:val="0"/>
          <w:numId w:val="12"/>
        </w:numPr>
      </w:pPr>
      <w:r>
        <w:t xml:space="preserve">Describe the Brute Force attack, and what three factors can reduce the amount of time needed to solve a password in brute force attack? </w:t>
      </w:r>
    </w:p>
    <w:p w14:paraId="18833C7E" w14:textId="6C62EAAF" w:rsidR="001E237D" w:rsidRDefault="00202631" w:rsidP="00202631">
      <w:pPr>
        <w:pStyle w:val="ListParagraph"/>
        <w:numPr>
          <w:ilvl w:val="0"/>
          <w:numId w:val="12"/>
        </w:numPr>
      </w:pPr>
      <w:r>
        <w:lastRenderedPageBreak/>
        <w:t xml:space="preserve">In a </w:t>
      </w:r>
      <w:r w:rsidR="00E61882">
        <w:t>Linux</w:t>
      </w:r>
      <w:bookmarkStart w:id="0" w:name="_GoBack"/>
      <w:bookmarkEnd w:id="0"/>
      <w:r>
        <w:t xml:space="preserve"> system, what are the steps to store a password. Also, what does salt values provide? </w:t>
      </w:r>
      <w:r w:rsidR="008D3F62">
        <w:t xml:space="preserve"> </w:t>
      </w:r>
    </w:p>
    <w:sectPr w:rsidR="001E237D">
      <w:footerReference w:type="default" r:id="rId7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89F6A" w14:textId="77777777" w:rsidR="001337A0" w:rsidRDefault="001337A0">
      <w:pPr>
        <w:spacing w:after="0" w:line="240" w:lineRule="auto"/>
      </w:pPr>
      <w:r>
        <w:separator/>
      </w:r>
    </w:p>
  </w:endnote>
  <w:endnote w:type="continuationSeparator" w:id="0">
    <w:p w14:paraId="21EB1E68" w14:textId="77777777" w:rsidR="001337A0" w:rsidRDefault="0013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45917" w14:textId="77777777" w:rsidR="003926F9" w:rsidRDefault="001337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8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41414" w14:textId="77777777" w:rsidR="001337A0" w:rsidRDefault="001337A0">
      <w:pPr>
        <w:spacing w:after="0" w:line="240" w:lineRule="auto"/>
      </w:pPr>
      <w:r>
        <w:separator/>
      </w:r>
    </w:p>
  </w:footnote>
  <w:footnote w:type="continuationSeparator" w:id="0">
    <w:p w14:paraId="1BA9BE8A" w14:textId="77777777" w:rsidR="001337A0" w:rsidRDefault="00133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447C5"/>
    <w:multiLevelType w:val="hybridMultilevel"/>
    <w:tmpl w:val="C13C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6026DB"/>
    <w:multiLevelType w:val="hybridMultilevel"/>
    <w:tmpl w:val="8ECA7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BF"/>
    <w:rsid w:val="00010A4E"/>
    <w:rsid w:val="00023609"/>
    <w:rsid w:val="00023770"/>
    <w:rsid w:val="00035DD7"/>
    <w:rsid w:val="00091624"/>
    <w:rsid w:val="000B2616"/>
    <w:rsid w:val="000D7A51"/>
    <w:rsid w:val="000F0125"/>
    <w:rsid w:val="0010592A"/>
    <w:rsid w:val="001337A0"/>
    <w:rsid w:val="0015782A"/>
    <w:rsid w:val="001E237D"/>
    <w:rsid w:val="00202631"/>
    <w:rsid w:val="00321A50"/>
    <w:rsid w:val="00332C5B"/>
    <w:rsid w:val="0038599A"/>
    <w:rsid w:val="003926F9"/>
    <w:rsid w:val="00452BB9"/>
    <w:rsid w:val="004925CF"/>
    <w:rsid w:val="004A175B"/>
    <w:rsid w:val="004A495F"/>
    <w:rsid w:val="004C769D"/>
    <w:rsid w:val="005072D2"/>
    <w:rsid w:val="0052468C"/>
    <w:rsid w:val="00563720"/>
    <w:rsid w:val="005C644E"/>
    <w:rsid w:val="006225D7"/>
    <w:rsid w:val="00690D14"/>
    <w:rsid w:val="006C0987"/>
    <w:rsid w:val="007E2255"/>
    <w:rsid w:val="007F17C9"/>
    <w:rsid w:val="00847107"/>
    <w:rsid w:val="008C360D"/>
    <w:rsid w:val="008C7EEA"/>
    <w:rsid w:val="008D3F62"/>
    <w:rsid w:val="00947872"/>
    <w:rsid w:val="009B7B3F"/>
    <w:rsid w:val="009E51CD"/>
    <w:rsid w:val="00A063FD"/>
    <w:rsid w:val="00A85931"/>
    <w:rsid w:val="00B35F7D"/>
    <w:rsid w:val="00B508C2"/>
    <w:rsid w:val="00C2342F"/>
    <w:rsid w:val="00C43442"/>
    <w:rsid w:val="00C62CF8"/>
    <w:rsid w:val="00C95120"/>
    <w:rsid w:val="00D51D2D"/>
    <w:rsid w:val="00D96CBF"/>
    <w:rsid w:val="00DD0DC6"/>
    <w:rsid w:val="00E017C0"/>
    <w:rsid w:val="00E3270D"/>
    <w:rsid w:val="00E61882"/>
    <w:rsid w:val="00E850EB"/>
    <w:rsid w:val="00EA1A16"/>
    <w:rsid w:val="00F43FFC"/>
    <w:rsid w:val="00F4736F"/>
    <w:rsid w:val="00F616EB"/>
    <w:rsid w:val="00F732FC"/>
    <w:rsid w:val="00F81E5C"/>
    <w:rsid w:val="00FE0C8F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72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F4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edukseo/Library/Containers/com.microsoft.Word/Data/Library/Caches/4105/TM10002077/Cata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88"/>
    <w:rsid w:val="00F9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6EEE90EFB92F4693774A2F45C42B77">
    <w:name w:val="E56EEE90EFB92F4693774A2F45C42B77"/>
  </w:style>
  <w:style w:type="paragraph" w:customStyle="1" w:styleId="369210A58844F444A8769DF48C24DBA1">
    <w:name w:val="369210A58844F444A8769DF48C24DBA1"/>
  </w:style>
  <w:style w:type="paragraph" w:customStyle="1" w:styleId="4BCCDB9061FA9645A5E8268135ED4C0D">
    <w:name w:val="4BCCDB9061FA9645A5E8268135ED4C0D"/>
  </w:style>
  <w:style w:type="paragraph" w:customStyle="1" w:styleId="167DEAC07A44854F9D649270F358F73D">
    <w:name w:val="167DEAC07A44854F9D649270F358F73D"/>
  </w:style>
  <w:style w:type="paragraph" w:customStyle="1" w:styleId="04B931F2EE815C47B18A32300B637EED">
    <w:name w:val="04B931F2EE815C47B18A32300B637EED"/>
  </w:style>
  <w:style w:type="paragraph" w:customStyle="1" w:styleId="A9F91266EC3DDC47B0378003C766B653">
    <w:name w:val="A9F91266EC3DDC47B0378003C766B653"/>
  </w:style>
  <w:style w:type="paragraph" w:customStyle="1" w:styleId="52C8A20CC1FCF24C8709732D05C7E442">
    <w:name w:val="52C8A20CC1FCF24C8709732D05C7E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33</TotalTime>
  <Pages>4</Pages>
  <Words>487</Words>
  <Characters>2782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Seo</dc:creator>
  <cp:keywords/>
  <dc:description/>
  <cp:lastModifiedBy>Jae Seo</cp:lastModifiedBy>
  <cp:revision>57</cp:revision>
  <dcterms:created xsi:type="dcterms:W3CDTF">2016-11-02T17:44:00Z</dcterms:created>
  <dcterms:modified xsi:type="dcterms:W3CDTF">2016-11-02T18:30:00Z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