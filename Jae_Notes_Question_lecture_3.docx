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965"/>
        <w:gridCol w:w="518"/>
        <w:gridCol w:w="8581"/>
      </w:tblGrid>
      <w:tr w:rsidR="003926F9" w14:paraId="0995D932" w14:textId="77777777">
        <w:tc>
          <w:tcPr>
            <w:tcW w:w="965" w:type="dxa"/>
            <w:shd w:val="clear" w:color="auto" w:fill="3A3A3A" w:themeFill="text2"/>
          </w:tcPr>
          <w:p w14:paraId="0E14740F" w14:textId="77777777" w:rsidR="003926F9" w:rsidRDefault="003926F9">
            <w:pPr>
              <w:spacing w:before="260"/>
            </w:pPr>
          </w:p>
        </w:tc>
        <w:tc>
          <w:tcPr>
            <w:tcW w:w="518" w:type="dxa"/>
          </w:tcPr>
          <w:p w14:paraId="41B51E92" w14:textId="77777777" w:rsidR="003926F9" w:rsidRDefault="003926F9">
            <w:pPr>
              <w:spacing w:before="260"/>
            </w:pPr>
          </w:p>
        </w:tc>
        <w:tc>
          <w:tcPr>
            <w:tcW w:w="8581" w:type="dxa"/>
          </w:tcPr>
          <w:p w14:paraId="5C629214" w14:textId="77777777" w:rsidR="003926F9" w:rsidRDefault="00D96CBF" w:rsidP="00D96CBF">
            <w:pPr>
              <w:pStyle w:val="Title"/>
              <w:tabs>
                <w:tab w:val="left" w:pos="3360"/>
              </w:tabs>
            </w:pPr>
            <w:r>
              <w:t>CPS 633 – note questions</w:t>
            </w:r>
          </w:p>
          <w:p w14:paraId="4C8AF2EA" w14:textId="77777777" w:rsidR="003926F9" w:rsidRDefault="00D96CBF" w:rsidP="00D96CBF">
            <w:pPr>
              <w:pStyle w:val="Subtitle"/>
              <w:tabs>
                <w:tab w:val="left" w:pos="3000"/>
              </w:tabs>
            </w:pPr>
            <w:r>
              <w:t>Jae Duk Seo</w:t>
            </w:r>
          </w:p>
        </w:tc>
      </w:tr>
    </w:tbl>
    <w:p w14:paraId="54BA1301" w14:textId="77777777" w:rsidR="003926F9" w:rsidRDefault="003926F9">
      <w:pPr>
        <w:pStyle w:val="Date"/>
      </w:pPr>
    </w:p>
    <w:p w14:paraId="0177DDEA" w14:textId="3659EE07" w:rsidR="003926F9" w:rsidRDefault="00E5436F">
      <w:pPr>
        <w:pStyle w:val="Heading1"/>
      </w:pPr>
      <w:r>
        <w:t>Lecture 3</w:t>
      </w:r>
      <w:r w:rsidR="0015782A">
        <w:t xml:space="preserve"> </w:t>
      </w:r>
      <w:r w:rsidR="0038599A">
        <w:t>–</w:t>
      </w:r>
      <w:r w:rsidR="0015782A">
        <w:t xml:space="preserve"> </w:t>
      </w:r>
      <w:r w:rsidR="00372887">
        <w:t>cryptology</w:t>
      </w:r>
    </w:p>
    <w:p w14:paraId="079852F5" w14:textId="1D3FC625" w:rsidR="00985DDC" w:rsidRDefault="003A42A8" w:rsidP="009E70D6">
      <w:pPr>
        <w:pStyle w:val="ListParagraph"/>
        <w:numPr>
          <w:ilvl w:val="0"/>
          <w:numId w:val="16"/>
        </w:numPr>
      </w:pPr>
      <w:r>
        <w:t>What can</w:t>
      </w:r>
      <w:r w:rsidR="007A1F06">
        <w:t xml:space="preserve"> encryption solve? Also, what are the meaning of </w:t>
      </w:r>
      <w:r w:rsidR="00985DDC">
        <w:t xml:space="preserve">cryptology, cryptography, and </w:t>
      </w:r>
      <w:r w:rsidR="002E478F">
        <w:t>cryptanalysis</w:t>
      </w:r>
      <w:r w:rsidR="00985DDC">
        <w:t>?</w:t>
      </w:r>
    </w:p>
    <w:p w14:paraId="3F0BE68A" w14:textId="69E7AAE0" w:rsidR="00985DDC" w:rsidRDefault="002E478F" w:rsidP="009E70D6">
      <w:pPr>
        <w:pStyle w:val="ListParagraph"/>
        <w:numPr>
          <w:ilvl w:val="0"/>
          <w:numId w:val="16"/>
        </w:numPr>
      </w:pPr>
      <w:r>
        <w:t xml:space="preserve">Explain what this is p = </w:t>
      </w:r>
      <w:proofErr w:type="gramStart"/>
      <w:r>
        <w:t>D(</w:t>
      </w:r>
      <w:proofErr w:type="gramEnd"/>
      <w:r w:rsidR="006F2C65">
        <w:t>K, C</w:t>
      </w:r>
      <w:r>
        <w:t xml:space="preserve">), </w:t>
      </w:r>
      <w:proofErr w:type="spellStart"/>
      <w:r>
        <w:t>C</w:t>
      </w:r>
      <w:proofErr w:type="spellEnd"/>
      <w:r>
        <w:t xml:space="preserve"> = E(K,P)</w:t>
      </w:r>
      <w:r w:rsidR="006951E5">
        <w:t>, P = D(k, E(</w:t>
      </w:r>
      <w:proofErr w:type="spellStart"/>
      <w:r w:rsidR="006951E5">
        <w:t>k,p</w:t>
      </w:r>
      <w:proofErr w:type="spellEnd"/>
      <w:r w:rsidR="006951E5">
        <w:t>))</w:t>
      </w:r>
    </w:p>
    <w:p w14:paraId="746F663E" w14:textId="70B24E9C" w:rsidR="00012BAB" w:rsidRDefault="00012BAB" w:rsidP="009E70D6">
      <w:pPr>
        <w:pStyle w:val="ListParagraph"/>
        <w:numPr>
          <w:ilvl w:val="0"/>
          <w:numId w:val="16"/>
        </w:numPr>
      </w:pPr>
      <w:r>
        <w:t>What are work factors?</w:t>
      </w:r>
    </w:p>
    <w:p w14:paraId="26218BF5" w14:textId="4F273E6C" w:rsidR="003B56CC" w:rsidRDefault="003B56CC" w:rsidP="009E70D6">
      <w:pPr>
        <w:pStyle w:val="ListParagraph"/>
        <w:numPr>
          <w:ilvl w:val="0"/>
          <w:numId w:val="16"/>
        </w:numPr>
      </w:pPr>
      <w:r>
        <w:t>What is symmetric encryption and what kind of problem does it have?</w:t>
      </w:r>
    </w:p>
    <w:p w14:paraId="50790E52" w14:textId="76ABF507" w:rsidR="003B56CC" w:rsidRDefault="006A2536" w:rsidP="009E70D6">
      <w:pPr>
        <w:pStyle w:val="ListParagraph"/>
        <w:numPr>
          <w:ilvl w:val="0"/>
          <w:numId w:val="16"/>
        </w:numPr>
      </w:pPr>
      <w:r>
        <w:t>What is asymmetric encryption algorithm? And what kind of encryption are there, as well as why do we need key management?</w:t>
      </w:r>
    </w:p>
    <w:p w14:paraId="22E6432E" w14:textId="41D873C1" w:rsidR="006A2536" w:rsidRDefault="00522646" w:rsidP="009E70D6">
      <w:pPr>
        <w:pStyle w:val="ListParagraph"/>
        <w:numPr>
          <w:ilvl w:val="0"/>
          <w:numId w:val="16"/>
        </w:numPr>
      </w:pPr>
      <w:r>
        <w:t xml:space="preserve">What are type of ciphers are there, and what is a </w:t>
      </w:r>
      <w:r w:rsidR="00E308C1">
        <w:t>casers</w:t>
      </w:r>
      <w:r>
        <w:t xml:space="preserve"> cipher in a nut shell? </w:t>
      </w:r>
      <w:r w:rsidR="00E308C1">
        <w:t>(Mathematic behind the casers cipher)</w:t>
      </w:r>
    </w:p>
    <w:p w14:paraId="0ABE4E8F" w14:textId="5431A45F" w:rsidR="00E308C1" w:rsidRDefault="00FB1648" w:rsidP="009E70D6">
      <w:pPr>
        <w:pStyle w:val="ListParagraph"/>
        <w:numPr>
          <w:ilvl w:val="0"/>
          <w:numId w:val="16"/>
        </w:numPr>
      </w:pPr>
      <w:r>
        <w:t>Ways to attack substitution ciphers? (Steps to attack a cipher key?)</w:t>
      </w:r>
    </w:p>
    <w:p w14:paraId="4A212941" w14:textId="543F7AD1" w:rsidR="00374665" w:rsidRDefault="00374665" w:rsidP="009E70D6">
      <w:pPr>
        <w:pStyle w:val="ListParagraph"/>
        <w:numPr>
          <w:ilvl w:val="0"/>
          <w:numId w:val="16"/>
        </w:numPr>
      </w:pPr>
      <w:r>
        <w:t xml:space="preserve">Problem with casers cipher and what is the solution for </w:t>
      </w:r>
      <w:r w:rsidR="00490E33">
        <w:t>it?</w:t>
      </w:r>
      <w:r>
        <w:t xml:space="preserve"> </w:t>
      </w:r>
    </w:p>
    <w:p w14:paraId="03CC7BBF" w14:textId="441E9525" w:rsidR="00374665" w:rsidRDefault="00374665" w:rsidP="009E70D6">
      <w:pPr>
        <w:pStyle w:val="ListParagraph"/>
        <w:numPr>
          <w:ilvl w:val="0"/>
          <w:numId w:val="16"/>
        </w:numPr>
      </w:pPr>
      <w:r>
        <w:t xml:space="preserve">What kind of different substitution ciphers are there and how does different cipher </w:t>
      </w:r>
      <w:r w:rsidRPr="00374665">
        <w:t xml:space="preserve">algorithm </w:t>
      </w:r>
      <w:r>
        <w:t>work?</w:t>
      </w:r>
    </w:p>
    <w:p w14:paraId="1BA87DF7" w14:textId="3EA762FC" w:rsidR="00A82434" w:rsidRDefault="00A82434" w:rsidP="009E70D6">
      <w:pPr>
        <w:pStyle w:val="ListParagraph"/>
        <w:numPr>
          <w:ilvl w:val="0"/>
          <w:numId w:val="16"/>
        </w:numPr>
      </w:pPr>
      <w:r>
        <w:t xml:space="preserve">What are transposition ciphers and what 2 type of cipher are there? </w:t>
      </w:r>
    </w:p>
    <w:p w14:paraId="29F532B7" w14:textId="6CA23FF6" w:rsidR="00A82434" w:rsidRDefault="00A82434" w:rsidP="009E70D6">
      <w:pPr>
        <w:pStyle w:val="ListParagraph"/>
        <w:numPr>
          <w:ilvl w:val="0"/>
          <w:numId w:val="16"/>
        </w:numPr>
      </w:pPr>
      <w:r>
        <w:t>How can we attack a transportation ciphers?</w:t>
      </w:r>
    </w:p>
    <w:p w14:paraId="277CA3A6" w14:textId="7A6EFDC9" w:rsidR="00A82434" w:rsidRDefault="00A82434" w:rsidP="009E70D6">
      <w:pPr>
        <w:pStyle w:val="ListParagraph"/>
        <w:numPr>
          <w:ilvl w:val="0"/>
          <w:numId w:val="16"/>
        </w:numPr>
      </w:pPr>
      <w:r>
        <w:t xml:space="preserve">What are some characteristic of a good cipher and what is a product cipher? </w:t>
      </w:r>
    </w:p>
    <w:p w14:paraId="5AF169A6" w14:textId="2A0C5A58" w:rsidR="00A82434" w:rsidRDefault="007E059E" w:rsidP="009E70D6">
      <w:pPr>
        <w:pStyle w:val="ListParagraph"/>
        <w:numPr>
          <w:ilvl w:val="0"/>
          <w:numId w:val="16"/>
        </w:numPr>
      </w:pPr>
      <w:r>
        <w:t xml:space="preserve">What are stream/block cipher give example of both and explain what strong/weak block cipher are. </w:t>
      </w:r>
    </w:p>
    <w:p w14:paraId="4D21F04B" w14:textId="638483E9" w:rsidR="007E059E" w:rsidRDefault="00376D51" w:rsidP="009E70D6">
      <w:pPr>
        <w:pStyle w:val="ListParagraph"/>
        <w:numPr>
          <w:ilvl w:val="0"/>
          <w:numId w:val="16"/>
        </w:numPr>
      </w:pPr>
      <w:r>
        <w:t xml:space="preserve">What type of attack can happen, depending on what kind of information are known or </w:t>
      </w:r>
      <w:proofErr w:type="gramStart"/>
      <w:r>
        <w:t>not.</w:t>
      </w:r>
      <w:proofErr w:type="gramEnd"/>
      <w:r>
        <w:t xml:space="preserve"> </w:t>
      </w:r>
    </w:p>
    <w:p w14:paraId="0614B586" w14:textId="6E855A87" w:rsidR="00376D51" w:rsidRDefault="00B07F37" w:rsidP="009E70D6">
      <w:pPr>
        <w:pStyle w:val="ListParagraph"/>
        <w:numPr>
          <w:ilvl w:val="0"/>
          <w:numId w:val="16"/>
        </w:numPr>
      </w:pPr>
      <w:r>
        <w:lastRenderedPageBreak/>
        <w:t xml:space="preserve">What is main problem with DES? </w:t>
      </w:r>
    </w:p>
    <w:p w14:paraId="311E3288" w14:textId="3EE847ED" w:rsidR="00B07F37" w:rsidRDefault="007845F7" w:rsidP="009E70D6">
      <w:pPr>
        <w:pStyle w:val="ListParagraph"/>
        <w:numPr>
          <w:ilvl w:val="0"/>
          <w:numId w:val="16"/>
        </w:numPr>
      </w:pPr>
      <w:r>
        <w:t xml:space="preserve">What is better single DES or Double DES? </w:t>
      </w:r>
    </w:p>
    <w:p w14:paraId="62E9D048" w14:textId="03F3AA02" w:rsidR="007845F7" w:rsidRDefault="007845F7" w:rsidP="009E70D6">
      <w:pPr>
        <w:pStyle w:val="ListParagraph"/>
        <w:numPr>
          <w:ilvl w:val="0"/>
          <w:numId w:val="16"/>
        </w:numPr>
      </w:pPr>
      <w:r>
        <w:t xml:space="preserve">What about triple DES? </w:t>
      </w:r>
    </w:p>
    <w:p w14:paraId="701C2CE8" w14:textId="438CD7EC" w:rsidR="007845F7" w:rsidRDefault="007845F7" w:rsidP="009E70D6">
      <w:pPr>
        <w:pStyle w:val="ListParagraph"/>
        <w:numPr>
          <w:ilvl w:val="0"/>
          <w:numId w:val="16"/>
        </w:numPr>
      </w:pPr>
      <w:r>
        <w:t xml:space="preserve">Why did the NIST found for new </w:t>
      </w:r>
      <w:r w:rsidRPr="007845F7">
        <w:t>algorithm</w:t>
      </w:r>
      <w:r>
        <w:t xml:space="preserve">? And which one gotten pick at 1995? </w:t>
      </w:r>
    </w:p>
    <w:p w14:paraId="5282EC0D" w14:textId="5616AD87" w:rsidR="00C2342F" w:rsidRDefault="00985DDC" w:rsidP="00985DDC">
      <w:r>
        <w:br w:type="page"/>
      </w:r>
    </w:p>
    <w:p w14:paraId="79B3481C" w14:textId="3AAFE625" w:rsidR="00C2342F" w:rsidRDefault="00CC7390" w:rsidP="00C2342F">
      <w:pPr>
        <w:pStyle w:val="Heading1"/>
      </w:pPr>
      <w:r>
        <w:lastRenderedPageBreak/>
        <w:t>Lecture 3</w:t>
      </w:r>
      <w:r w:rsidR="00AB10B4">
        <w:t xml:space="preserve"> – soltions</w:t>
      </w:r>
    </w:p>
    <w:p w14:paraId="7400CBE9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t>What can encryption solve? Also, what are the meaning of cryptology, cryptography, and cryptanalysis?</w:t>
      </w:r>
    </w:p>
    <w:p w14:paraId="4594E5C0" w14:textId="48F1A28F" w:rsidR="00422701" w:rsidRDefault="00A83830" w:rsidP="003408E7">
      <w:pPr>
        <w:pStyle w:val="ListParagraph"/>
        <w:numPr>
          <w:ilvl w:val="0"/>
          <w:numId w:val="18"/>
        </w:numPr>
      </w:pPr>
      <w:r>
        <w:t>Remember what we learned in lecture one? The</w:t>
      </w:r>
      <w:r w:rsidR="00422701">
        <w:t xml:space="preserve"> CIA triad protects against Interception, Interruption, modification, fabrication and non-repudiation.</w:t>
      </w:r>
      <w:r w:rsidR="00CC2722">
        <w:t xml:space="preserve"> </w:t>
      </w:r>
      <w:r w:rsidR="00215461">
        <w:t>Encryption</w:t>
      </w:r>
      <w:r w:rsidR="00173CFD">
        <w:t xml:space="preserve"> provide a solution except for non-repudiation.  </w:t>
      </w:r>
      <w:r w:rsidR="00B76271">
        <w:rPr>
          <w:noProof/>
          <w:lang w:eastAsia="ko-KR"/>
        </w:rPr>
        <w:drawing>
          <wp:inline distT="0" distB="0" distL="0" distR="0" wp14:anchorId="54B58168" wp14:editId="46A1D192">
            <wp:extent cx="5451475" cy="1732280"/>
            <wp:effectExtent l="0" t="0" r="9525" b="0"/>
            <wp:docPr id="20" name="Picture 20" descr="../../../../Screen%20Shot%202016-11-02%20at%209.07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6-11-02%20at%209.07.29%20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9A38" w14:textId="201F3050" w:rsidR="007C166C" w:rsidRDefault="007C166C" w:rsidP="003408E7">
      <w:pPr>
        <w:pStyle w:val="ListParagraph"/>
        <w:numPr>
          <w:ilvl w:val="0"/>
          <w:numId w:val="18"/>
        </w:numPr>
      </w:pPr>
      <w:r>
        <w:t xml:space="preserve">Cryptology – combination of cryptography and cryptanalysis. </w:t>
      </w:r>
    </w:p>
    <w:p w14:paraId="678D2CD3" w14:textId="2C086F34" w:rsidR="007C166C" w:rsidRDefault="007C166C" w:rsidP="003408E7">
      <w:pPr>
        <w:pStyle w:val="ListParagraph"/>
        <w:numPr>
          <w:ilvl w:val="0"/>
          <w:numId w:val="18"/>
        </w:numPr>
      </w:pPr>
      <w:r>
        <w:t>Cryptanalysis – Art of breaking a cipher text</w:t>
      </w:r>
    </w:p>
    <w:p w14:paraId="6837496B" w14:textId="4E38ED27" w:rsidR="007C166C" w:rsidRDefault="007C166C" w:rsidP="003408E7">
      <w:pPr>
        <w:pStyle w:val="ListParagraph"/>
        <w:numPr>
          <w:ilvl w:val="0"/>
          <w:numId w:val="18"/>
        </w:numPr>
      </w:pPr>
      <w:r>
        <w:t xml:space="preserve">Cryptography – Art </w:t>
      </w:r>
      <w:r w:rsidR="00600345">
        <w:t>of encrypting a plaintext, or clear text</w:t>
      </w:r>
      <w:r w:rsidR="00A6418D">
        <w:rPr>
          <w:noProof/>
          <w:lang w:eastAsia="ko-KR"/>
        </w:rPr>
        <w:drawing>
          <wp:inline distT="0" distB="0" distL="0" distR="0" wp14:anchorId="5401D4FB" wp14:editId="384BC7B3">
            <wp:extent cx="5442585" cy="2251075"/>
            <wp:effectExtent l="0" t="0" r="0" b="9525"/>
            <wp:docPr id="23" name="Picture 23" descr="../../../../Screen%20Shot%202016-11-02%20at%209.09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Screen%20Shot%202016-11-02%20at%209.09.17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97E5" w14:textId="39E8148B" w:rsidR="003408E7" w:rsidRDefault="00422701" w:rsidP="00422701">
      <w:r>
        <w:br w:type="page"/>
      </w:r>
    </w:p>
    <w:p w14:paraId="181FA411" w14:textId="510CECAD" w:rsidR="00F97B9F" w:rsidRDefault="00096717" w:rsidP="00F97B9F">
      <w:pPr>
        <w:pStyle w:val="ListParagraph"/>
        <w:numPr>
          <w:ilvl w:val="0"/>
          <w:numId w:val="17"/>
        </w:numPr>
      </w:pPr>
      <w:r>
        <w:lastRenderedPageBreak/>
        <w:t xml:space="preserve">Explain what this is p = </w:t>
      </w:r>
      <w:proofErr w:type="gramStart"/>
      <w:r>
        <w:t>D(</w:t>
      </w:r>
      <w:proofErr w:type="gramEnd"/>
      <w:r>
        <w:t xml:space="preserve">K, C), </w:t>
      </w:r>
      <w:proofErr w:type="spellStart"/>
      <w:r>
        <w:t>C</w:t>
      </w:r>
      <w:proofErr w:type="spellEnd"/>
      <w:r>
        <w:t xml:space="preserve"> = E(K,P), P = D(k, E(</w:t>
      </w:r>
      <w:proofErr w:type="spellStart"/>
      <w:r>
        <w:t>k,p</w:t>
      </w:r>
      <w:proofErr w:type="spellEnd"/>
      <w:r>
        <w:t>))</w:t>
      </w:r>
    </w:p>
    <w:p w14:paraId="77E09843" w14:textId="0DFC0480" w:rsidR="00F97B9F" w:rsidRDefault="00F97B9F" w:rsidP="00F97B9F">
      <w:pPr>
        <w:pStyle w:val="ListParagraph"/>
        <w:numPr>
          <w:ilvl w:val="0"/>
          <w:numId w:val="18"/>
        </w:numPr>
      </w:pPr>
      <w:r>
        <w:t xml:space="preserve">p = </w:t>
      </w:r>
      <w:proofErr w:type="gramStart"/>
      <w:r>
        <w:t>D(</w:t>
      </w:r>
      <w:proofErr w:type="gramEnd"/>
      <w:r>
        <w:t xml:space="preserve">K, C) – </w:t>
      </w:r>
      <w:proofErr w:type="spellStart"/>
      <w:r>
        <w:t>C</w:t>
      </w:r>
      <w:proofErr w:type="spellEnd"/>
      <w:r>
        <w:t xml:space="preserve"> is cipher, and D() is decryption </w:t>
      </w:r>
      <w:r w:rsidRPr="00F97B9F">
        <w:t>algorithm</w:t>
      </w:r>
      <w:r>
        <w:t xml:space="preserve"> and K is the </w:t>
      </w:r>
      <w:r w:rsidR="000E0C0D">
        <w:t>decryption</w:t>
      </w:r>
      <w:r>
        <w:t xml:space="preserve"> key.</w:t>
      </w:r>
      <w:r w:rsidR="00625A47">
        <w:t xml:space="preserve"> The function is decrypting a secret cipher key.</w:t>
      </w:r>
    </w:p>
    <w:p w14:paraId="7844F6DB" w14:textId="38A168B8" w:rsidR="00F97B9F" w:rsidRDefault="00F97B9F" w:rsidP="00F97B9F">
      <w:pPr>
        <w:pStyle w:val="ListParagraph"/>
        <w:numPr>
          <w:ilvl w:val="0"/>
          <w:numId w:val="18"/>
        </w:numPr>
      </w:pPr>
      <w:r>
        <w:t>C = E(</w:t>
      </w:r>
      <w:proofErr w:type="gramStart"/>
      <w:r>
        <w:t>K,P</w:t>
      </w:r>
      <w:proofErr w:type="gramEnd"/>
      <w:r>
        <w:t>)</w:t>
      </w:r>
      <w:r w:rsidR="0086387A">
        <w:t xml:space="preserve"> </w:t>
      </w:r>
      <w:r w:rsidR="00753FFB">
        <w:t>–</w:t>
      </w:r>
      <w:r w:rsidR="0086387A">
        <w:t xml:space="preserve"> </w:t>
      </w:r>
      <w:r w:rsidR="00753FFB">
        <w:t xml:space="preserve">E() encryption </w:t>
      </w:r>
      <w:r w:rsidR="00753FFB" w:rsidRPr="00753FFB">
        <w:t>algorithm</w:t>
      </w:r>
      <w:r w:rsidR="00753FFB">
        <w:t>, P – plaintext, and K (encryption key). Basically this is encrypting the plaintext to cipher text.</w:t>
      </w:r>
    </w:p>
    <w:p w14:paraId="1019F935" w14:textId="33B8071D" w:rsidR="00F97B9F" w:rsidRDefault="00F97B9F" w:rsidP="00F97B9F">
      <w:pPr>
        <w:pStyle w:val="ListParagraph"/>
        <w:numPr>
          <w:ilvl w:val="0"/>
          <w:numId w:val="18"/>
        </w:numPr>
      </w:pPr>
      <w:r>
        <w:t xml:space="preserve">P = </w:t>
      </w:r>
      <w:proofErr w:type="gramStart"/>
      <w:r>
        <w:t>D(</w:t>
      </w:r>
      <w:proofErr w:type="gramEnd"/>
      <w:r>
        <w:t>k, E(</w:t>
      </w:r>
      <w:proofErr w:type="spellStart"/>
      <w:r>
        <w:t>k,p</w:t>
      </w:r>
      <w:proofErr w:type="spellEnd"/>
      <w:r>
        <w:t>))</w:t>
      </w:r>
      <w:r w:rsidR="000E615B">
        <w:t xml:space="preserve"> – this is combination of both, decrypting the encrypted plaintext, that produce exact same plain text.</w:t>
      </w:r>
      <w:r w:rsidR="00D95BE5">
        <w:br/>
      </w:r>
    </w:p>
    <w:p w14:paraId="371D8399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t>What are work factors?</w:t>
      </w:r>
    </w:p>
    <w:p w14:paraId="011D8E39" w14:textId="2A24A444" w:rsidR="00D95BE5" w:rsidRDefault="00DF4D97" w:rsidP="00DF4D97">
      <w:pPr>
        <w:pStyle w:val="ListParagraph"/>
        <w:numPr>
          <w:ilvl w:val="0"/>
          <w:numId w:val="18"/>
        </w:numPr>
      </w:pPr>
      <w:r>
        <w:t xml:space="preserve">When we determine how well does the encryption </w:t>
      </w:r>
      <w:r w:rsidRPr="00DF4D97">
        <w:t>algorithm</w:t>
      </w:r>
      <w:r>
        <w:t xml:space="preserve"> perform, work factor is the variable that determines how hard for the hacker to decrypt the cipher text. </w:t>
      </w:r>
      <w:r w:rsidR="004515E1">
        <w:rPr>
          <w:noProof/>
          <w:lang w:eastAsia="ko-KR"/>
        </w:rPr>
        <w:drawing>
          <wp:inline distT="0" distB="0" distL="0" distR="0" wp14:anchorId="75C2C6D2" wp14:editId="3F3688A3">
            <wp:extent cx="5442585" cy="4035425"/>
            <wp:effectExtent l="0" t="0" r="0" b="3175"/>
            <wp:docPr id="24" name="Picture 24" descr="../../../../Screen%20Shot%202016-11-02%20at%209.17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Screen%20Shot%202016-11-02%20at%209.17.59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ABE9061" w14:textId="77777777" w:rsidR="004515E1" w:rsidRDefault="004515E1" w:rsidP="004515E1">
      <w:pPr>
        <w:pStyle w:val="ListParagraph"/>
        <w:ind w:left="1003"/>
      </w:pPr>
    </w:p>
    <w:p w14:paraId="5BB5C49C" w14:textId="77777777" w:rsidR="004515E1" w:rsidRDefault="004515E1" w:rsidP="004515E1">
      <w:pPr>
        <w:pStyle w:val="ListParagraph"/>
        <w:ind w:left="1003"/>
      </w:pPr>
    </w:p>
    <w:p w14:paraId="674479AC" w14:textId="77777777" w:rsidR="004515E1" w:rsidRDefault="004515E1" w:rsidP="004515E1">
      <w:pPr>
        <w:pStyle w:val="ListParagraph"/>
        <w:ind w:left="1003"/>
      </w:pPr>
    </w:p>
    <w:p w14:paraId="024E57E8" w14:textId="68965120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>What is symmetric encryption and what kind of problem does it have?</w:t>
      </w:r>
      <w:r w:rsidR="00E76C82">
        <w:br/>
        <w:t>-</w:t>
      </w:r>
      <w:r w:rsidR="00E76C82">
        <w:tab/>
        <w:t xml:space="preserve">Symmetric encryption is when the sender and the receiver share the same key to encrypt and </w:t>
      </w:r>
      <w:proofErr w:type="spellStart"/>
      <w:r w:rsidR="00E76C82">
        <w:t>decrypte</w:t>
      </w:r>
      <w:proofErr w:type="spellEnd"/>
      <w:r w:rsidR="00E76C82">
        <w:t xml:space="preserve"> the message m. So in other words c = E(</w:t>
      </w:r>
      <w:proofErr w:type="gramStart"/>
      <w:r w:rsidR="00E76C82">
        <w:t>K,P</w:t>
      </w:r>
      <w:proofErr w:type="gramEnd"/>
      <w:r w:rsidR="00E76C82">
        <w:t>) and p = D(</w:t>
      </w:r>
      <w:proofErr w:type="spellStart"/>
      <w:r w:rsidR="00E76C82">
        <w:t>K,c</w:t>
      </w:r>
      <w:proofErr w:type="spellEnd"/>
      <w:r w:rsidR="00E76C82">
        <w:t>). They use the same key k.</w:t>
      </w:r>
      <w:r w:rsidR="00732E08">
        <w:rPr>
          <w:noProof/>
          <w:lang w:eastAsia="ko-KR"/>
        </w:rPr>
        <w:drawing>
          <wp:inline distT="0" distB="0" distL="0" distR="0" wp14:anchorId="20B6072C" wp14:editId="5566ECC6">
            <wp:extent cx="5442585" cy="3912870"/>
            <wp:effectExtent l="0" t="0" r="0" b="0"/>
            <wp:docPr id="26" name="Picture 26" descr="../../../../Screen%20Shot%202016-11-02%20at%209.20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%20Shot%202016-11-02%20at%209.20.09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B0D3" w14:textId="2FC1CC14" w:rsidR="001864F0" w:rsidRDefault="001A0598" w:rsidP="001864F0">
      <w:pPr>
        <w:pStyle w:val="ListParagraph"/>
        <w:numPr>
          <w:ilvl w:val="0"/>
          <w:numId w:val="18"/>
        </w:numPr>
      </w:pPr>
      <w:r>
        <w:t xml:space="preserve">The main problem is the amount of key needed when multiple users use symmetric key to encrypt message. The complexity is </w:t>
      </w:r>
      <w:r>
        <w:br/>
        <w:t>n *[ (n-1)/</w:t>
      </w:r>
      <w:proofErr w:type="gramStart"/>
      <w:r>
        <w:t>2 ]</w:t>
      </w:r>
      <w:proofErr w:type="gramEnd"/>
      <w:r>
        <w:t xml:space="preserve"> </w:t>
      </w:r>
      <w:r w:rsidR="00DE6FD0">
        <w:rPr>
          <w:noProof/>
          <w:lang w:eastAsia="ko-KR"/>
        </w:rPr>
        <w:drawing>
          <wp:inline distT="0" distB="0" distL="0" distR="0" wp14:anchorId="31958A84" wp14:editId="1DA05465">
            <wp:extent cx="5442585" cy="2323709"/>
            <wp:effectExtent l="0" t="0" r="0" b="0"/>
            <wp:docPr id="27" name="Picture 27" descr="../../../../Screen%20Shot%202016-11-02%20at%209.22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%20Shot%202016-11-02%20at%209.22.48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974" cy="232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1229" w14:textId="705F19C2" w:rsidR="001864F0" w:rsidRDefault="00096717" w:rsidP="00096717">
      <w:pPr>
        <w:pStyle w:val="ListParagraph"/>
        <w:numPr>
          <w:ilvl w:val="0"/>
          <w:numId w:val="17"/>
        </w:numPr>
      </w:pPr>
      <w:r>
        <w:lastRenderedPageBreak/>
        <w:t>What is asymmetric encryption algorithm? And what kind of encryption are there, as well as why do we need key management?</w:t>
      </w:r>
    </w:p>
    <w:p w14:paraId="2EDDC26D" w14:textId="43A624F0" w:rsidR="00D118DB" w:rsidRDefault="00D118DB" w:rsidP="00D118DB">
      <w:pPr>
        <w:pStyle w:val="ListParagraph"/>
        <w:numPr>
          <w:ilvl w:val="0"/>
          <w:numId w:val="18"/>
        </w:numPr>
      </w:pPr>
      <w:r>
        <w:t xml:space="preserve">Asymmetric is when the sender and the receiver have different key, when encrypting and decrypting message. So in other words </w:t>
      </w:r>
      <w:r>
        <w:br/>
        <w:t>c = E(K</w:t>
      </w:r>
      <w:proofErr w:type="gramStart"/>
      <w:r>
        <w:t>1,p</w:t>
      </w:r>
      <w:proofErr w:type="gramEnd"/>
      <w:r>
        <w:t>) and p = D(K2,c). K1 is not equal to K2.</w:t>
      </w:r>
    </w:p>
    <w:p w14:paraId="7F42DAA9" w14:textId="77777777" w:rsidR="00F81569" w:rsidRDefault="00DF144B" w:rsidP="00D118DB">
      <w:pPr>
        <w:pStyle w:val="ListParagraph"/>
        <w:numPr>
          <w:ilvl w:val="0"/>
          <w:numId w:val="18"/>
        </w:numPr>
      </w:pPr>
      <w:r>
        <w:t>There are</w:t>
      </w:r>
      <w:r w:rsidR="004E34D8">
        <w:t xml:space="preserve"> 3 types of encryption algorithm. Keyless, symmetric and asymmetric. </w:t>
      </w:r>
      <w:r w:rsidR="001A4758">
        <w:br/>
        <w:t>Keyless</w:t>
      </w:r>
      <w:r w:rsidR="00FF7C1E">
        <w:t xml:space="preserve"> </w:t>
      </w:r>
      <w:r w:rsidR="00F81569">
        <w:t>–</w:t>
      </w:r>
      <w:r w:rsidR="00FF7C1E">
        <w:t xml:space="preserve"> </w:t>
      </w:r>
      <w:r w:rsidR="00F81569">
        <w:t>MD5</w:t>
      </w:r>
      <w:r w:rsidR="001A4758">
        <w:br/>
        <w:t xml:space="preserve">symmetric </w:t>
      </w:r>
      <w:r w:rsidR="001A5005">
        <w:t>– DES, AES</w:t>
      </w:r>
      <w:r w:rsidR="001A4758">
        <w:br/>
        <w:t>a</w:t>
      </w:r>
      <w:r w:rsidR="001A4758" w:rsidRPr="001A4758">
        <w:t xml:space="preserve"> </w:t>
      </w:r>
      <w:r w:rsidR="001A4758">
        <w:t xml:space="preserve">symmetric - </w:t>
      </w:r>
      <w:r w:rsidR="00974354">
        <w:t>RSA</w:t>
      </w:r>
      <w:r w:rsidR="00F81569">
        <w:rPr>
          <w:noProof/>
          <w:lang w:eastAsia="ko-KR"/>
        </w:rPr>
        <w:drawing>
          <wp:inline distT="0" distB="0" distL="0" distR="0" wp14:anchorId="6B048D1A" wp14:editId="23FE65E7">
            <wp:extent cx="5442585" cy="2171700"/>
            <wp:effectExtent l="0" t="0" r="0" b="12700"/>
            <wp:docPr id="28" name="Picture 28" descr="../../../../Screen%20Shot%202016-11-02%20at%209.27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Screen%20Shot%202016-11-02%20at%209.27.41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1569">
        <w:rPr>
          <w:noProof/>
          <w:lang w:eastAsia="ko-KR"/>
        </w:rPr>
        <w:drawing>
          <wp:inline distT="0" distB="0" distL="0" distR="0" wp14:anchorId="1F70EDBF" wp14:editId="39BF6999">
            <wp:extent cx="5442585" cy="2455594"/>
            <wp:effectExtent l="0" t="0" r="0" b="8255"/>
            <wp:docPr id="29" name="Picture 29" descr="../../../../Screen%20Shot%202016-11-02%20at%209.27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Screen%20Shot%202016-11-02%20at%209.27.53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507" cy="245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9DC9" w14:textId="37D0C574" w:rsidR="00096717" w:rsidRDefault="00F81569" w:rsidP="001864F0">
      <w:pPr>
        <w:pStyle w:val="ListParagraph"/>
        <w:numPr>
          <w:ilvl w:val="0"/>
          <w:numId w:val="18"/>
        </w:numPr>
      </w:pPr>
      <w:r>
        <w:t xml:space="preserve">We need key management </w:t>
      </w:r>
      <w:r w:rsidR="002B3A78">
        <w:t>since private key or any type of key must be managed in a way, where it gets handled in careful manner.</w:t>
      </w:r>
      <w:r w:rsidR="001A4758">
        <w:br/>
      </w:r>
    </w:p>
    <w:p w14:paraId="15B86F30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>What are type of ciphers are there, and what is a casers cipher in a nut shell? (Mathematic behind the casers cipher)</w:t>
      </w:r>
    </w:p>
    <w:p w14:paraId="00D8E0DB" w14:textId="78C90FC4" w:rsidR="00BC1BC7" w:rsidRDefault="00BC1BC7" w:rsidP="00BC1BC7">
      <w:pPr>
        <w:pStyle w:val="ListParagraph"/>
        <w:numPr>
          <w:ilvl w:val="0"/>
          <w:numId w:val="18"/>
        </w:numPr>
      </w:pPr>
      <w:r>
        <w:t>The Caesar cipher is easy transposition cipher. This is done via converting each character into numbers and then adding a value to that number, which makes the transposition.</w:t>
      </w:r>
      <w:r w:rsidR="00BA0D2B">
        <w:br/>
        <w:t xml:space="preserve">In a nutshell, A turns to D, B turns to E </w:t>
      </w:r>
      <w:proofErr w:type="spellStart"/>
      <w:r w:rsidR="00BA0D2B">
        <w:t>etc</w:t>
      </w:r>
      <w:proofErr w:type="spellEnd"/>
      <w:r w:rsidR="00BA0D2B">
        <w:t>……</w:t>
      </w:r>
      <w:r w:rsidR="00BA0D2B">
        <w:br/>
      </w:r>
      <w:r w:rsidR="00FC4FB6">
        <w:rPr>
          <w:noProof/>
          <w:lang w:eastAsia="ko-KR"/>
        </w:rPr>
        <w:drawing>
          <wp:inline distT="0" distB="0" distL="0" distR="0" wp14:anchorId="6E15952B" wp14:editId="12777FAE">
            <wp:extent cx="5451475" cy="3587115"/>
            <wp:effectExtent l="0" t="0" r="9525" b="0"/>
            <wp:docPr id="1" name="Picture 1" descr="../../../../Screen%20Shot%202016-11-03%20at%206.57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6-11-03%20at%206.57.58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32AF" w14:textId="2914256F" w:rsidR="000B7AE4" w:rsidRDefault="000B7AE4" w:rsidP="000B7AE4">
      <w:r>
        <w:br w:type="page"/>
      </w:r>
    </w:p>
    <w:p w14:paraId="5F8E4912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>Ways to attack substitution ciphers? (Steps to attack a cipher key?)</w:t>
      </w:r>
    </w:p>
    <w:p w14:paraId="737D7E7D" w14:textId="22938D09" w:rsidR="000B7AE4" w:rsidRDefault="008E367F" w:rsidP="00B25F9E">
      <w:pPr>
        <w:pStyle w:val="ListParagraph"/>
        <w:numPr>
          <w:ilvl w:val="0"/>
          <w:numId w:val="18"/>
        </w:numPr>
      </w:pPr>
      <w:r>
        <w:t>Basic attacks are possible, which is brute force attack, (with good software and hardware, this attack will work well.) However, there is a better model. Which is statistical attack, in English there exist a Unigram table, this is a table that describes the frequency of each letter, and by using this table, we can get a similar outcome of the ciphered text</w:t>
      </w:r>
      <w:r w:rsidR="00587CFB">
        <w:t>.</w:t>
      </w:r>
      <w:r w:rsidR="000B7AE4">
        <w:rPr>
          <w:noProof/>
          <w:lang w:eastAsia="ko-KR"/>
        </w:rPr>
        <w:drawing>
          <wp:inline distT="0" distB="0" distL="0" distR="0" wp14:anchorId="37FA82A7" wp14:editId="4B76D94A">
            <wp:extent cx="5450415" cy="3809609"/>
            <wp:effectExtent l="0" t="0" r="10795" b="635"/>
            <wp:docPr id="2" name="Picture 2" descr="../../../../Screen%20Shot%202016-11-03%20at%207.01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6-11-03%20at%207.01.19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53" cy="381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C913" w14:textId="2D851740" w:rsidR="00B25F9E" w:rsidRDefault="000B7AE4" w:rsidP="000B7AE4">
      <w:r>
        <w:br w:type="page"/>
      </w:r>
    </w:p>
    <w:p w14:paraId="70962010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Problem with casers cipher and what is the solution for it? </w:t>
      </w:r>
    </w:p>
    <w:p w14:paraId="65D9AD11" w14:textId="3A468CF3" w:rsidR="00E3255C" w:rsidRDefault="000B7AE4" w:rsidP="000B7AE4">
      <w:pPr>
        <w:pStyle w:val="ListParagraph"/>
        <w:numPr>
          <w:ilvl w:val="0"/>
          <w:numId w:val="18"/>
        </w:numPr>
      </w:pPr>
      <w:r>
        <w:t>The main problem is it does not reformat the distribution of the frequency of the English letter, basically even the cipher text looks like an English letter word.</w:t>
      </w:r>
      <w:r w:rsidR="002B0012">
        <w:t xml:space="preserve"> The main thing is </w:t>
      </w:r>
      <w:proofErr w:type="spellStart"/>
      <w:r w:rsidR="002B0012" w:rsidRPr="002B0012">
        <w:t>monoalphabetic</w:t>
      </w:r>
      <w:proofErr w:type="spellEnd"/>
      <w:r w:rsidR="002B0012">
        <w:t xml:space="preserve"> substitution does not redistribute the frequency of the English.</w:t>
      </w:r>
      <w:r w:rsidR="00790187">
        <w:t xml:space="preserve"> The solution for </w:t>
      </w:r>
      <w:r w:rsidR="007D047B">
        <w:t xml:space="preserve">this weakness is making the key longer, so make the </w:t>
      </w:r>
      <w:proofErr w:type="spellStart"/>
      <w:r w:rsidR="007D047B">
        <w:t>monoalphabetic</w:t>
      </w:r>
      <w:proofErr w:type="spellEnd"/>
      <w:r w:rsidR="007D047B">
        <w:t xml:space="preserve"> to </w:t>
      </w:r>
      <w:r w:rsidR="002943C1">
        <w:t>polyalphabetic</w:t>
      </w:r>
      <w:r w:rsidR="007D047B">
        <w:t xml:space="preserve"> substitution. </w:t>
      </w:r>
      <w:r w:rsidR="00E3255C">
        <w:rPr>
          <w:noProof/>
          <w:lang w:eastAsia="ko-KR"/>
        </w:rPr>
        <w:drawing>
          <wp:inline distT="0" distB="0" distL="0" distR="0" wp14:anchorId="65244B0B" wp14:editId="743F2E34">
            <wp:extent cx="5442585" cy="3771900"/>
            <wp:effectExtent l="0" t="0" r="0" b="12700"/>
            <wp:docPr id="3" name="Picture 3" descr="../../../../Screen%20Shot%202016-11-03%20at%207.05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6-11-03%20at%207.05.45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48C5" w14:textId="30747766" w:rsidR="000B7AE4" w:rsidRDefault="00E3255C" w:rsidP="00E3255C">
      <w:r>
        <w:br w:type="page"/>
      </w:r>
    </w:p>
    <w:p w14:paraId="4A58EE90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kind of different substitution ciphers are there and how does different cipher </w:t>
      </w:r>
      <w:r w:rsidRPr="00374665">
        <w:t xml:space="preserve">algorithm </w:t>
      </w:r>
      <w:r>
        <w:t>work?</w:t>
      </w:r>
    </w:p>
    <w:p w14:paraId="3AD044B2" w14:textId="6FC470C4" w:rsidR="00770840" w:rsidRDefault="00DF4535" w:rsidP="00511C9C">
      <w:pPr>
        <w:pStyle w:val="ListParagraph"/>
        <w:numPr>
          <w:ilvl w:val="0"/>
          <w:numId w:val="18"/>
        </w:numPr>
      </w:pPr>
      <w:r>
        <w:t>1)</w:t>
      </w:r>
      <w:r w:rsidR="008A4FE2">
        <w:t xml:space="preserve"> poly alphabetic – advance version of mono alphabetic. Substitute the one char to another char, then perform the </w:t>
      </w:r>
      <w:r w:rsidR="00037F3A">
        <w:t>substitution</w:t>
      </w:r>
      <w:r w:rsidR="008A4FE2">
        <w:t xml:space="preserve"> again. </w:t>
      </w:r>
      <w:r>
        <w:br/>
        <w:t>2)</w:t>
      </w:r>
      <w:r w:rsidR="00037F3A" w:rsidRPr="00037F3A">
        <w:t xml:space="preserve"> </w:t>
      </w:r>
      <w:proofErr w:type="spellStart"/>
      <w:r w:rsidR="00037F3A" w:rsidRPr="00037F3A">
        <w:t>Vigenere</w:t>
      </w:r>
      <w:proofErr w:type="spellEnd"/>
      <w:r w:rsidR="00037F3A" w:rsidRPr="00037F3A">
        <w:t xml:space="preserve"> Tableaux Cipher</w:t>
      </w:r>
      <w:r w:rsidR="00037F3A">
        <w:t xml:space="preserve"> – By using a particular table, cipher the plain text into cipher text. (Each row of text, will be substitute via each column of the table.) </w:t>
      </w:r>
      <w:r>
        <w:br/>
        <w:t>3)</w:t>
      </w:r>
      <w:r w:rsidR="008D18DF" w:rsidRPr="008D18DF">
        <w:t xml:space="preserve"> One-Time Pads</w:t>
      </w:r>
      <w:r w:rsidR="00390505">
        <w:t xml:space="preserve"> – Large one </w:t>
      </w:r>
      <w:r w:rsidR="00AF6BE9">
        <w:t>set of key is added to plain text. (Not much description on the PPT)</w:t>
      </w:r>
      <w:r>
        <w:br/>
        <w:t>4)</w:t>
      </w:r>
      <w:r w:rsidR="00F90784">
        <w:t xml:space="preserve"> </w:t>
      </w:r>
      <w:r w:rsidR="00B0699F">
        <w:t>Transposition</w:t>
      </w:r>
      <w:r w:rsidR="00F90784">
        <w:t xml:space="preserve"> cipher </w:t>
      </w:r>
      <w:r w:rsidR="00B0699F">
        <w:t>–</w:t>
      </w:r>
      <w:r w:rsidR="00F90784">
        <w:t xml:space="preserve"> </w:t>
      </w:r>
      <w:r w:rsidR="00B0699F">
        <w:t>Move each letter in the text with certain amount of Integer.</w:t>
      </w:r>
      <w:r w:rsidR="00C94779">
        <w:br/>
        <w:t>5)</w:t>
      </w:r>
      <w:r w:rsidR="00F90784">
        <w:t xml:space="preserve"> Product cipher – combination of cipher </w:t>
      </w:r>
      <w:proofErr w:type="spellStart"/>
      <w:r w:rsidR="00F90784">
        <w:t>algo</w:t>
      </w:r>
      <w:proofErr w:type="spellEnd"/>
      <w:r w:rsidR="00F90784">
        <w:t>, to make the cipher text more hard to break.</w:t>
      </w:r>
      <w:r w:rsidR="00770840">
        <w:rPr>
          <w:noProof/>
          <w:lang w:eastAsia="ko-KR"/>
        </w:rPr>
        <w:drawing>
          <wp:inline distT="0" distB="0" distL="0" distR="0" wp14:anchorId="2CDEB657" wp14:editId="53932354">
            <wp:extent cx="5442585" cy="3253105"/>
            <wp:effectExtent l="0" t="0" r="0" b="0"/>
            <wp:docPr id="4" name="Picture 4" descr="../../../../Screen%20Shot%202016-11-03%20at%207.11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Screen%20Shot%202016-11-03%20at%207.11.34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D31">
        <w:br/>
      </w:r>
      <w:r w:rsidR="00D02D31">
        <w:rPr>
          <w:color w:val="FF0000"/>
        </w:rPr>
        <w:t xml:space="preserve">LOL transposition cipher are considered as </w:t>
      </w:r>
      <w:r w:rsidR="004A3A54">
        <w:rPr>
          <w:color w:val="FF0000"/>
        </w:rPr>
        <w:t>Substitution</w:t>
      </w:r>
      <w:r w:rsidR="00D02D31">
        <w:rPr>
          <w:color w:val="FF0000"/>
        </w:rPr>
        <w:t xml:space="preserve"> ciphers</w:t>
      </w:r>
    </w:p>
    <w:p w14:paraId="6DDDA252" w14:textId="6CB92EE1" w:rsidR="00511C9C" w:rsidRDefault="00770840" w:rsidP="00770840">
      <w:r>
        <w:br w:type="page"/>
      </w:r>
    </w:p>
    <w:p w14:paraId="50C4E1C1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are transposition ciphers and what 2 type of cipher are there? </w:t>
      </w:r>
    </w:p>
    <w:p w14:paraId="5425046E" w14:textId="0E651A9E" w:rsidR="005953AA" w:rsidRDefault="00965E6E" w:rsidP="005953AA">
      <w:pPr>
        <w:pStyle w:val="ListParagraph"/>
        <w:numPr>
          <w:ilvl w:val="0"/>
          <w:numId w:val="18"/>
        </w:numPr>
      </w:pPr>
      <w:r>
        <w:t xml:space="preserve"> There are m</w:t>
      </w:r>
      <w:r w:rsidR="005953AA">
        <w:t xml:space="preserve">ainly two type of transposition </w:t>
      </w:r>
      <w:r w:rsidR="005953AA">
        <w:br/>
        <w:t xml:space="preserve">1) </w:t>
      </w:r>
      <w:r w:rsidR="00CD7B22">
        <w:t>Column</w:t>
      </w:r>
      <w:r w:rsidR="005953AA">
        <w:t xml:space="preserve"> transposition </w:t>
      </w:r>
      <w:r w:rsidR="00CD7B22">
        <w:t>–</w:t>
      </w:r>
      <w:r w:rsidR="005953AA">
        <w:t xml:space="preserve"> </w:t>
      </w:r>
      <w:r w:rsidR="00CD7B22">
        <w:t xml:space="preserve">this is done via, </w:t>
      </w:r>
      <w:r w:rsidR="007323DA">
        <w:t xml:space="preserve">setting a key value and divide the text into size of the key word. And then, arrange them into each column. Finally, rewritten them into one sentence. </w:t>
      </w:r>
      <w:r w:rsidR="005953AA">
        <w:br/>
        <w:t xml:space="preserve">2) Rail Fence </w:t>
      </w:r>
      <w:r w:rsidR="005953AA">
        <w:t>transposition</w:t>
      </w:r>
      <w:r w:rsidR="005953AA">
        <w:t xml:space="preserve"> </w:t>
      </w:r>
      <w:r w:rsidR="00E13EAB">
        <w:t>–</w:t>
      </w:r>
      <w:r w:rsidR="005953AA">
        <w:t xml:space="preserve"> </w:t>
      </w:r>
      <w:r w:rsidR="00E13EAB">
        <w:t xml:space="preserve">This is very similar to </w:t>
      </w:r>
      <w:r w:rsidR="00EB6AAA">
        <w:t>column</w:t>
      </w:r>
      <w:r w:rsidR="00E13EAB">
        <w:t xml:space="preserve"> cipher. The only difference is that it </w:t>
      </w:r>
      <w:r w:rsidR="00A81414">
        <w:t>rearranges</w:t>
      </w:r>
      <w:r w:rsidR="00E13EAB">
        <w:t xml:space="preserve"> the tex</w:t>
      </w:r>
      <w:r w:rsidR="00F73546">
        <w:t>t via row.</w:t>
      </w:r>
      <w:r w:rsidR="00843365">
        <w:rPr>
          <w:noProof/>
          <w:lang w:eastAsia="ko-KR"/>
        </w:rPr>
        <w:drawing>
          <wp:inline distT="0" distB="0" distL="0" distR="0" wp14:anchorId="3F57BD0F" wp14:editId="46670CFF">
            <wp:extent cx="5442585" cy="2684194"/>
            <wp:effectExtent l="0" t="0" r="0" b="8255"/>
            <wp:docPr id="5" name="Picture 5" descr="../../../../Screen%20Shot%202016-11-03%20at%207.17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Screen%20Shot%202016-11-03%20at%207.17.30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871" cy="268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3365">
        <w:rPr>
          <w:noProof/>
          <w:lang w:eastAsia="ko-KR"/>
        </w:rPr>
        <w:drawing>
          <wp:inline distT="0" distB="0" distL="0" distR="0" wp14:anchorId="5A372FE9" wp14:editId="30A307AE">
            <wp:extent cx="5442585" cy="2631440"/>
            <wp:effectExtent l="0" t="0" r="0" b="10160"/>
            <wp:docPr id="6" name="Picture 6" descr="../../../../Screen%20Shot%202016-11-03%20at%207.17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Screen%20Shot%202016-11-03%20at%207.17.25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6038" w14:textId="77777777" w:rsidR="00843365" w:rsidRDefault="00843365" w:rsidP="00843365">
      <w:pPr>
        <w:pStyle w:val="ListParagraph"/>
        <w:ind w:left="1003"/>
      </w:pPr>
    </w:p>
    <w:p w14:paraId="00FA4586" w14:textId="77777777" w:rsidR="00843365" w:rsidRDefault="00843365" w:rsidP="00843365">
      <w:pPr>
        <w:pStyle w:val="ListParagraph"/>
        <w:ind w:left="1003"/>
      </w:pPr>
    </w:p>
    <w:p w14:paraId="1C49DEDA" w14:textId="77777777" w:rsidR="00843365" w:rsidRDefault="00843365" w:rsidP="00843365">
      <w:pPr>
        <w:pStyle w:val="ListParagraph"/>
        <w:ind w:left="1003"/>
      </w:pPr>
    </w:p>
    <w:p w14:paraId="58F71B60" w14:textId="77777777" w:rsidR="00843365" w:rsidRDefault="00843365" w:rsidP="00843365">
      <w:pPr>
        <w:pStyle w:val="ListParagraph"/>
        <w:ind w:left="1003"/>
      </w:pPr>
    </w:p>
    <w:p w14:paraId="2C1581FB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>How can we attack a transportation ciphers?</w:t>
      </w:r>
    </w:p>
    <w:p w14:paraId="6FCE0907" w14:textId="599D3B1E" w:rsidR="00610FDE" w:rsidRDefault="00610FDE" w:rsidP="00610FDE">
      <w:pPr>
        <w:pStyle w:val="ListParagraph"/>
        <w:numPr>
          <w:ilvl w:val="0"/>
          <w:numId w:val="18"/>
        </w:numPr>
      </w:pPr>
      <w:r>
        <w:t xml:space="preserve"> The way to attack transposition cipher is that we need to recognize that is it a transposition cipher. This is done via </w:t>
      </w:r>
      <w:r w:rsidR="00126BA2">
        <w:t>the, n</w:t>
      </w:r>
      <w:r>
        <w:t xml:space="preserve"> – gram comparison. The method behind this is that it calculates the probability that one letter follows another letter. If none of the letter in the cipher </w:t>
      </w:r>
      <w:r w:rsidR="00126BA2">
        <w:t>text,</w:t>
      </w:r>
      <w:r>
        <w:t xml:space="preserve"> follow one another then we will suspect a transposition cipher. </w:t>
      </w:r>
      <w:r w:rsidR="002054F3">
        <w:br/>
      </w:r>
      <w:r w:rsidR="002054F3">
        <w:br/>
        <w:t xml:space="preserve">After realize that it may be a transposition cipher, then we need to rearrange the word. So that the rearranged word make sense, </w:t>
      </w:r>
      <w:r w:rsidR="00052EA9">
        <w:t>remember</w:t>
      </w:r>
      <w:r w:rsidR="002054F3">
        <w:t xml:space="preserve"> that it either can be </w:t>
      </w:r>
      <w:r w:rsidR="00052EA9">
        <w:t>column</w:t>
      </w:r>
      <w:r w:rsidR="002054F3">
        <w:t xml:space="preserve"> or Rail Fence.</w:t>
      </w:r>
      <w:r w:rsidR="00D32535">
        <w:rPr>
          <w:noProof/>
          <w:lang w:eastAsia="ko-KR"/>
        </w:rPr>
        <w:lastRenderedPageBreak/>
        <w:drawing>
          <wp:inline distT="0" distB="0" distL="0" distR="0" wp14:anchorId="4D190E5F" wp14:editId="589E64ED">
            <wp:extent cx="5451475" cy="3736975"/>
            <wp:effectExtent l="0" t="0" r="9525" b="0"/>
            <wp:docPr id="7" name="Picture 7" descr="../../../../Screen%20Shot%202016-11-03%20at%207.21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%20Shot%202016-11-03%20at%207.21.55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2535">
        <w:rPr>
          <w:noProof/>
          <w:lang w:eastAsia="ko-KR"/>
        </w:rPr>
        <w:drawing>
          <wp:inline distT="0" distB="0" distL="0" distR="0" wp14:anchorId="18D3C987" wp14:editId="7CCCD891">
            <wp:extent cx="5451475" cy="4044315"/>
            <wp:effectExtent l="0" t="0" r="9525" b="0"/>
            <wp:docPr id="8" name="Picture 8" descr="../../../../Screen%20Shot%202016-11-03%20at%207.21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%20Shot%202016-11-03%20at%207.21.49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3DFE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are some characteristic of a good cipher and what is a product cipher? </w:t>
      </w:r>
    </w:p>
    <w:p w14:paraId="7FF1E541" w14:textId="26E95A5A" w:rsidR="00D32535" w:rsidRDefault="00CB6B6D" w:rsidP="00D32535">
      <w:pPr>
        <w:pStyle w:val="ListParagraph"/>
        <w:numPr>
          <w:ilvl w:val="0"/>
          <w:numId w:val="18"/>
        </w:numPr>
      </w:pPr>
      <w:r>
        <w:t xml:space="preserve">The characteristic of good cipher </w:t>
      </w:r>
      <w:r w:rsidR="00A351C1">
        <w:t>is</w:t>
      </w:r>
      <w:r>
        <w:t xml:space="preserve">. </w:t>
      </w:r>
      <w:r w:rsidR="00982C0A">
        <w:t xml:space="preserve">(There are way </w:t>
      </w:r>
      <w:proofErr w:type="gramStart"/>
      <w:r w:rsidR="00982C0A">
        <w:t>to</w:t>
      </w:r>
      <w:proofErr w:type="gramEnd"/>
      <w:r w:rsidR="00982C0A">
        <w:t xml:space="preserve"> many, so I </w:t>
      </w:r>
      <w:proofErr w:type="spellStart"/>
      <w:r w:rsidR="00982C0A">
        <w:t>wil</w:t>
      </w:r>
      <w:proofErr w:type="spellEnd"/>
      <w:r w:rsidR="00982C0A">
        <w:t xml:space="preserve"> only write the most important ones.)</w:t>
      </w:r>
    </w:p>
    <w:p w14:paraId="6A38E631" w14:textId="77777777" w:rsidR="0089256E" w:rsidRDefault="0089256E" w:rsidP="00D32535">
      <w:pPr>
        <w:pStyle w:val="ListParagraph"/>
        <w:numPr>
          <w:ilvl w:val="0"/>
          <w:numId w:val="18"/>
        </w:numPr>
      </w:pPr>
      <w:r>
        <w:t xml:space="preserve">Diffusion – In </w:t>
      </w:r>
      <w:proofErr w:type="spellStart"/>
      <w:r>
        <w:t>algo</w:t>
      </w:r>
      <w:proofErr w:type="spellEnd"/>
      <w:r>
        <w:t xml:space="preserve"> such as block cipher, some ciphers make it possible for the attacker to start decrypt without having all of the cipher text. So we need to have each plain text P – well distributed over the cipher text C</w:t>
      </w:r>
    </w:p>
    <w:p w14:paraId="279E038C" w14:textId="1762769F" w:rsidR="00DD0D07" w:rsidRDefault="0089256E" w:rsidP="00D32535">
      <w:pPr>
        <w:pStyle w:val="ListParagraph"/>
        <w:numPr>
          <w:ilvl w:val="0"/>
          <w:numId w:val="18"/>
        </w:numPr>
      </w:pPr>
      <w:r>
        <w:t>Confusion – we cannot let the attacker, predict what is going to happen to C when we make a change in P.</w:t>
      </w:r>
      <w:r w:rsidR="00DD0D07">
        <w:rPr>
          <w:noProof/>
          <w:lang w:eastAsia="ko-KR"/>
        </w:rPr>
        <w:drawing>
          <wp:inline distT="0" distB="0" distL="0" distR="0" wp14:anchorId="5A5E8651" wp14:editId="0244070B">
            <wp:extent cx="5442585" cy="4053205"/>
            <wp:effectExtent l="0" t="0" r="0" b="10795"/>
            <wp:docPr id="9" name="Picture 9" descr="../../../../Screen%20Shot%202016-11-03%20at%207.29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Screen%20Shot%202016-11-03%20at%207.29.13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0D51D4EE" w14:textId="7621B4DE" w:rsidR="0089256E" w:rsidRDefault="00DD0D07" w:rsidP="00DD0D07">
      <w:r>
        <w:br w:type="page"/>
      </w:r>
    </w:p>
    <w:p w14:paraId="32DF21E0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are stream/block cipher give example of both and explain what strong/weak block cipher are. </w:t>
      </w:r>
    </w:p>
    <w:p w14:paraId="4A2C3A42" w14:textId="28D40C60" w:rsidR="00D32535" w:rsidRDefault="00B1122D" w:rsidP="00D32535">
      <w:pPr>
        <w:pStyle w:val="ListParagraph"/>
        <w:numPr>
          <w:ilvl w:val="0"/>
          <w:numId w:val="18"/>
        </w:numPr>
      </w:pPr>
      <w:r>
        <w:t>Stream cipher –</w:t>
      </w:r>
      <w:r w:rsidR="00040D2A">
        <w:t xml:space="preserve"> the receiver starts to decrypt the cipher text as soon as they start to receive the text. (The main problem with this </w:t>
      </w:r>
      <w:r w:rsidR="00040D2A">
        <w:t>decrypt</w:t>
      </w:r>
      <w:r w:rsidR="00040D2A">
        <w:t xml:space="preserve"> cipher is that, when a packet loss occurs for one letter, then the receiver will </w:t>
      </w:r>
      <w:r w:rsidR="00040D2A">
        <w:t>decrypt</w:t>
      </w:r>
      <w:r w:rsidR="00040D2A">
        <w:t xml:space="preserve"> in different letter.)</w:t>
      </w:r>
    </w:p>
    <w:p w14:paraId="6B40DB56" w14:textId="2C9FC705" w:rsidR="00B1122D" w:rsidRDefault="00B1122D" w:rsidP="00D32535">
      <w:pPr>
        <w:pStyle w:val="ListParagraph"/>
        <w:numPr>
          <w:ilvl w:val="0"/>
          <w:numId w:val="18"/>
        </w:numPr>
      </w:pPr>
      <w:r>
        <w:t xml:space="preserve">Block cipher – </w:t>
      </w:r>
      <w:r w:rsidR="00C53DCA">
        <w:t xml:space="preserve">this is a method of </w:t>
      </w:r>
      <w:r w:rsidR="00C53DCA">
        <w:t>decrypt</w:t>
      </w:r>
      <w:r w:rsidR="00C53DCA">
        <w:t>ing a block of cipher text, rather than the stream – however there are 2 kind of block cipher</w:t>
      </w:r>
      <w:r w:rsidR="007822A4">
        <w:t>.</w:t>
      </w:r>
    </w:p>
    <w:p w14:paraId="100E8079" w14:textId="7A80B139" w:rsidR="00B1122D" w:rsidRDefault="00B1122D" w:rsidP="00D32535">
      <w:pPr>
        <w:pStyle w:val="ListParagraph"/>
        <w:numPr>
          <w:ilvl w:val="0"/>
          <w:numId w:val="18"/>
        </w:numPr>
      </w:pPr>
      <w:r>
        <w:t>Strong –</w:t>
      </w:r>
      <w:r w:rsidR="00F26FDE">
        <w:t xml:space="preserve"> the receiver needs to receive every block in order to start decryption</w:t>
      </w:r>
    </w:p>
    <w:p w14:paraId="69CBE47B" w14:textId="5B2D54C8" w:rsidR="00B1122D" w:rsidRDefault="00B1122D" w:rsidP="00D32535">
      <w:pPr>
        <w:pStyle w:val="ListParagraph"/>
        <w:numPr>
          <w:ilvl w:val="0"/>
          <w:numId w:val="18"/>
        </w:numPr>
      </w:pPr>
      <w:r>
        <w:t xml:space="preserve">Weak </w:t>
      </w:r>
      <w:r w:rsidR="00F26FDE">
        <w:t>–</w:t>
      </w:r>
      <w:r>
        <w:t xml:space="preserve"> </w:t>
      </w:r>
      <w:r w:rsidR="00F26FDE">
        <w:t>the receiver does not need to receive the whole, block rather some portion of the block cipher will be enough to start the decryption process.</w:t>
      </w:r>
      <w:r w:rsidR="00861D0F">
        <w:rPr>
          <w:noProof/>
          <w:lang w:eastAsia="ko-KR"/>
        </w:rPr>
        <w:drawing>
          <wp:inline distT="0" distB="0" distL="0" distR="0" wp14:anchorId="73EE598C" wp14:editId="735C2E48">
            <wp:extent cx="5451475" cy="2787015"/>
            <wp:effectExtent l="0" t="0" r="9525" b="6985"/>
            <wp:docPr id="10" name="Picture 10" descr="../../../../Screen%20Shot%202016-11-03%20at%207.35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Screen%20Shot%202016-11-03%20at%207.35.27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D0F">
        <w:rPr>
          <w:noProof/>
          <w:lang w:eastAsia="ko-KR"/>
        </w:rPr>
        <w:drawing>
          <wp:inline distT="0" distB="0" distL="0" distR="0" wp14:anchorId="7C304AE8" wp14:editId="3593C554">
            <wp:extent cx="5451475" cy="1793875"/>
            <wp:effectExtent l="0" t="0" r="9525" b="9525"/>
            <wp:docPr id="11" name="Picture 11" descr="../../../../Screen%20Shot%202016-11-03%20at%207.34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Screen%20Shot%202016-11-03%20at%207.34.43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D0F">
        <w:rPr>
          <w:noProof/>
          <w:lang w:eastAsia="ko-KR"/>
        </w:rPr>
        <w:lastRenderedPageBreak/>
        <w:drawing>
          <wp:inline distT="0" distB="0" distL="0" distR="0" wp14:anchorId="1FE6B3F5" wp14:editId="1FAC7055">
            <wp:extent cx="5442585" cy="1195705"/>
            <wp:effectExtent l="0" t="0" r="0" b="0"/>
            <wp:docPr id="12" name="Picture 12" descr="../../../../Screen%20Shot%202016-11-03%20at%207.34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Screen%20Shot%202016-11-03%20at%207.34.35%20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D0F">
        <w:rPr>
          <w:noProof/>
          <w:lang w:eastAsia="ko-KR"/>
        </w:rPr>
        <w:drawing>
          <wp:inline distT="0" distB="0" distL="0" distR="0" wp14:anchorId="033D2C88" wp14:editId="266A683B">
            <wp:extent cx="5442585" cy="3930015"/>
            <wp:effectExtent l="0" t="0" r="0" b="6985"/>
            <wp:docPr id="13" name="Picture 13" descr="../../../../Screen%20Shot%202016-11-03%20at%207.34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Screen%20Shot%202016-11-03%20at%207.34.27%20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B75F" w14:textId="3496DCD4" w:rsidR="00861D0F" w:rsidRDefault="00861D0F" w:rsidP="00861D0F">
      <w:r>
        <w:br w:type="page"/>
      </w:r>
    </w:p>
    <w:p w14:paraId="352357BB" w14:textId="1852EBA1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type of attack can happen, depending on what kind of information are known or </w:t>
      </w:r>
      <w:r w:rsidR="007237AE">
        <w:t>not?</w:t>
      </w:r>
      <w:r>
        <w:t xml:space="preserve"> </w:t>
      </w:r>
    </w:p>
    <w:p w14:paraId="6F2626C2" w14:textId="2E677731" w:rsidR="00D32535" w:rsidRDefault="006911B1" w:rsidP="00D32535">
      <w:pPr>
        <w:pStyle w:val="ListParagraph"/>
        <w:numPr>
          <w:ilvl w:val="0"/>
          <w:numId w:val="18"/>
        </w:numPr>
      </w:pPr>
      <w:r>
        <w:t xml:space="preserve">There are several attacks possible </w:t>
      </w:r>
      <w:r>
        <w:br/>
        <w:t>1)</w:t>
      </w:r>
      <w:r w:rsidR="00E170B4">
        <w:t xml:space="preserve"> Cipher text only attack </w:t>
      </w:r>
      <w:r w:rsidR="00F946A8">
        <w:t>–</w:t>
      </w:r>
      <w:r w:rsidR="00E170B4">
        <w:t xml:space="preserve"> </w:t>
      </w:r>
      <w:r w:rsidR="00F946A8">
        <w:t>this is the case when the attacker only knows the cipher text. And they must work backwards toward the plaintext – this is quite possible if there are enough repetition of letter in the cipher text, for the attacker to know the plausible plaintext.</w:t>
      </w:r>
      <w:r>
        <w:br/>
        <w:t>2)</w:t>
      </w:r>
      <w:r w:rsidR="00E170B4">
        <w:t xml:space="preserve"> Known plain text attack </w:t>
      </w:r>
      <w:r w:rsidR="00410C5B">
        <w:t>–</w:t>
      </w:r>
      <w:r w:rsidR="00E170B4">
        <w:t xml:space="preserve"> </w:t>
      </w:r>
      <w:r w:rsidR="00410C5B">
        <w:t xml:space="preserve">when the attacker knows a certain part of the ciphered letter, then using that block as a reference block, need to work out the other ciphered blocks. </w:t>
      </w:r>
      <w:r>
        <w:br/>
        <w:t>3)</w:t>
      </w:r>
      <w:r w:rsidR="00E170B4">
        <w:t xml:space="preserve"> possible plain text attack </w:t>
      </w:r>
      <w:r w:rsidR="00A02216">
        <w:t>–</w:t>
      </w:r>
      <w:r w:rsidR="00E170B4">
        <w:t xml:space="preserve"> </w:t>
      </w:r>
      <w:r w:rsidR="00A02216">
        <w:t xml:space="preserve">Some part of block plain text matches some part of cipher text C. </w:t>
      </w:r>
      <w:r>
        <w:br/>
        <w:t>4)</w:t>
      </w:r>
      <w:r w:rsidR="007F7370">
        <w:t xml:space="preserve"> chosen plain text attack </w:t>
      </w:r>
      <w:r w:rsidR="002D3574">
        <w:t>–</w:t>
      </w:r>
      <w:r w:rsidR="007F7370">
        <w:t xml:space="preserve"> </w:t>
      </w:r>
      <w:r w:rsidR="002D3574">
        <w:t xml:space="preserve">when the attacker is able to encrypt any plaintext with the unknown key. Then they are able to try to determine the key. RSA – very </w:t>
      </w:r>
      <w:r w:rsidR="00453E16" w:rsidRPr="00453E16">
        <w:t xml:space="preserve">vulnerable </w:t>
      </w:r>
      <w:r w:rsidR="002D3574">
        <w:t xml:space="preserve">to these kind of attacks! </w:t>
      </w:r>
      <w:r>
        <w:br/>
        <w:t>5)</w:t>
      </w:r>
      <w:r w:rsidR="00930FED">
        <w:t xml:space="preserve"> </w:t>
      </w:r>
      <w:r w:rsidR="007F7370">
        <w:t xml:space="preserve">chosen cipher text attack </w:t>
      </w:r>
      <w:r w:rsidR="00C85E6F">
        <w:t>–</w:t>
      </w:r>
      <w:r w:rsidR="007F7370">
        <w:t xml:space="preserve"> </w:t>
      </w:r>
      <w:r w:rsidR="00C85E6F">
        <w:t xml:space="preserve">this is the opposite of chosen plain text attack – the attacker knows the decrypted value of certain </w:t>
      </w:r>
      <w:r w:rsidR="00C85E6F">
        <w:lastRenderedPageBreak/>
        <w:t>plaint text and able to work backwards towards the key value.</w:t>
      </w:r>
      <w:bookmarkStart w:id="0" w:name="_GoBack"/>
      <w:bookmarkEnd w:id="0"/>
      <w:r w:rsidR="008C44A2">
        <w:rPr>
          <w:noProof/>
          <w:lang w:eastAsia="ko-KR"/>
        </w:rPr>
        <w:drawing>
          <wp:inline distT="0" distB="0" distL="0" distR="0" wp14:anchorId="01EF773C" wp14:editId="0E174966">
            <wp:extent cx="4765675" cy="7200900"/>
            <wp:effectExtent l="0" t="0" r="9525" b="12700"/>
            <wp:docPr id="21" name="Picture 21" descr="../../../../Screen%20Shot%202016-11-03%20at%207.55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Screen%20Shot%202016-11-03%20at%207.55.15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74F9" w14:textId="5C4343A8" w:rsidR="001355DB" w:rsidRDefault="001355DB" w:rsidP="001355DB">
      <w:r>
        <w:br w:type="page"/>
      </w:r>
    </w:p>
    <w:p w14:paraId="565C057F" w14:textId="7CB34429" w:rsidR="00842B20" w:rsidRDefault="00096717" w:rsidP="00842B20">
      <w:pPr>
        <w:pStyle w:val="ListParagraph"/>
        <w:numPr>
          <w:ilvl w:val="0"/>
          <w:numId w:val="17"/>
        </w:numPr>
      </w:pPr>
      <w:r>
        <w:lastRenderedPageBreak/>
        <w:t xml:space="preserve">What is main problem with DES? </w:t>
      </w:r>
    </w:p>
    <w:p w14:paraId="044ADA99" w14:textId="75F532FC" w:rsidR="00842B20" w:rsidRDefault="00842B20" w:rsidP="00842B20">
      <w:pPr>
        <w:pStyle w:val="ListParagraph"/>
        <w:numPr>
          <w:ilvl w:val="0"/>
          <w:numId w:val="18"/>
        </w:numPr>
      </w:pPr>
      <w:r>
        <w:t xml:space="preserve">The main problem is that the key length is too small, the DES </w:t>
      </w:r>
      <w:r w:rsidR="00A10BA1">
        <w:t xml:space="preserve">is a symmetric encryption </w:t>
      </w:r>
      <w:proofErr w:type="spellStart"/>
      <w:r w:rsidR="00A10BA1">
        <w:t>algo</w:t>
      </w:r>
      <w:proofErr w:type="spellEnd"/>
      <w:r w:rsidR="00A10BA1">
        <w:t xml:space="preserve">, in a way. The key was broken since it was </w:t>
      </w:r>
      <w:r w:rsidR="00E71E15">
        <w:t xml:space="preserve">too </w:t>
      </w:r>
      <w:proofErr w:type="spellStart"/>
      <w:r w:rsidR="00E71E15">
        <w:t>shrot</w:t>
      </w:r>
      <w:proofErr w:type="spellEnd"/>
      <w:r w:rsidR="00E71E15">
        <w:t>.</w:t>
      </w:r>
      <w:r w:rsidR="00A71ECA">
        <w:rPr>
          <w:noProof/>
          <w:lang w:eastAsia="ko-KR"/>
        </w:rPr>
        <w:drawing>
          <wp:inline distT="0" distB="0" distL="0" distR="0" wp14:anchorId="170FAE4B" wp14:editId="3EEBC519">
            <wp:extent cx="5451475" cy="3895090"/>
            <wp:effectExtent l="0" t="0" r="9525" b="0"/>
            <wp:docPr id="19" name="Picture 19" descr="../../../../Screen%20Shot%202016-11-03%20at%207.45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Screen%20Shot%202016-11-03%20at%207.45.23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65BB" w14:textId="030B24BE" w:rsidR="007237AE" w:rsidRDefault="007237AE" w:rsidP="00842B20"/>
    <w:p w14:paraId="417C433C" w14:textId="572C378D" w:rsidR="00842B20" w:rsidRDefault="00842B20" w:rsidP="00842B20">
      <w:r>
        <w:br w:type="page"/>
      </w:r>
    </w:p>
    <w:p w14:paraId="4217FB1D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is better single DES or Double DES? </w:t>
      </w:r>
    </w:p>
    <w:p w14:paraId="2C09FD4A" w14:textId="252416CC" w:rsidR="00B52312" w:rsidRDefault="00E337A4" w:rsidP="00B52312">
      <w:pPr>
        <w:pStyle w:val="ListParagraph"/>
        <w:numPr>
          <w:ilvl w:val="0"/>
          <w:numId w:val="18"/>
        </w:numPr>
      </w:pPr>
      <w:r>
        <w:t>There is no difference among the single DES, since the complexity of the cipher letter is same. But the time that it takes to cipher a text is longer</w:t>
      </w:r>
      <w:r w:rsidR="006258BB">
        <w:t>.</w:t>
      </w:r>
      <w:r w:rsidR="006A61C8">
        <w:rPr>
          <w:noProof/>
          <w:lang w:eastAsia="ko-KR"/>
        </w:rPr>
        <w:drawing>
          <wp:inline distT="0" distB="0" distL="0" distR="0" wp14:anchorId="00F32F86" wp14:editId="7A839626">
            <wp:extent cx="5451475" cy="4035425"/>
            <wp:effectExtent l="0" t="0" r="9525" b="3175"/>
            <wp:docPr id="14" name="Picture 14" descr="../../../../Screen%20Shot%202016-11-03%20at%207.3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Screen%20Shot%202016-11-03%20at%207.37.10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B93A" w14:textId="20D65CA9" w:rsidR="00A9449D" w:rsidRDefault="00A9449D" w:rsidP="00A9449D">
      <w:r>
        <w:br w:type="page"/>
      </w:r>
    </w:p>
    <w:p w14:paraId="2D095011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What about triple DES? </w:t>
      </w:r>
    </w:p>
    <w:p w14:paraId="0F3C64AC" w14:textId="5F838E72" w:rsidR="00CE3F9E" w:rsidRDefault="006A61C8" w:rsidP="00DA6CF0">
      <w:pPr>
        <w:pStyle w:val="ListParagraph"/>
        <w:numPr>
          <w:ilvl w:val="0"/>
          <w:numId w:val="18"/>
        </w:numPr>
        <w:rPr>
          <w:color w:val="FF0000"/>
        </w:rPr>
      </w:pPr>
      <w:r>
        <w:t xml:space="preserve">This is a better solution for Double DES – but the key is not to </w:t>
      </w:r>
      <w:r w:rsidR="00E93801">
        <w:t>encrypt for three times. Rather it is better to encrypt first, decrypt then perform final encryption</w:t>
      </w:r>
      <w:r w:rsidR="00F63C8F">
        <w:t>.</w:t>
      </w:r>
      <w:r w:rsidR="0092709D">
        <w:br/>
      </w:r>
      <w:r w:rsidR="0092709D" w:rsidRPr="004E56C3">
        <w:rPr>
          <w:color w:val="FF0000"/>
        </w:rPr>
        <w:t xml:space="preserve">c = </w:t>
      </w:r>
      <w:proofErr w:type="gramStart"/>
      <w:r w:rsidR="0092709D" w:rsidRPr="004E56C3">
        <w:rPr>
          <w:color w:val="FF0000"/>
        </w:rPr>
        <w:t>E(</w:t>
      </w:r>
      <w:proofErr w:type="gramEnd"/>
      <w:r w:rsidR="0092709D" w:rsidRPr="004E56C3">
        <w:rPr>
          <w:color w:val="FF0000"/>
        </w:rPr>
        <w:t>K,</w:t>
      </w:r>
      <w:r w:rsidR="004E56C3" w:rsidRPr="004E56C3">
        <w:rPr>
          <w:color w:val="FF0000"/>
        </w:rPr>
        <w:t xml:space="preserve"> </w:t>
      </w:r>
      <w:r w:rsidR="0092709D" w:rsidRPr="004E56C3">
        <w:rPr>
          <w:color w:val="FF0000"/>
        </w:rPr>
        <w:t>D(K,</w:t>
      </w:r>
      <w:r w:rsidR="004E56C3" w:rsidRPr="004E56C3">
        <w:rPr>
          <w:color w:val="FF0000"/>
        </w:rPr>
        <w:t xml:space="preserve"> </w:t>
      </w:r>
      <w:r w:rsidR="0092709D" w:rsidRPr="004E56C3">
        <w:rPr>
          <w:color w:val="FF0000"/>
        </w:rPr>
        <w:t>E(</w:t>
      </w:r>
      <w:proofErr w:type="spellStart"/>
      <w:r w:rsidR="0092709D" w:rsidRPr="004E56C3">
        <w:rPr>
          <w:color w:val="FF0000"/>
        </w:rPr>
        <w:t>K,p</w:t>
      </w:r>
      <w:proofErr w:type="spellEnd"/>
      <w:r w:rsidR="0092709D" w:rsidRPr="004E56C3">
        <w:rPr>
          <w:color w:val="FF0000"/>
        </w:rPr>
        <w:t>)))</w:t>
      </w:r>
      <w:r w:rsidR="00E93801" w:rsidRPr="004E56C3">
        <w:rPr>
          <w:color w:val="FF0000"/>
        </w:rPr>
        <w:t xml:space="preserve"> </w:t>
      </w:r>
      <w:r w:rsidR="00A9449D">
        <w:rPr>
          <w:noProof/>
          <w:color w:val="FF0000"/>
          <w:lang w:eastAsia="ko-KR"/>
        </w:rPr>
        <w:drawing>
          <wp:inline distT="0" distB="0" distL="0" distR="0" wp14:anchorId="7719FE34" wp14:editId="3391281C">
            <wp:extent cx="5442585" cy="3639820"/>
            <wp:effectExtent l="0" t="0" r="0" b="0"/>
            <wp:docPr id="16" name="Picture 16" descr="../../../../Screen%20Shot%202016-11-03%20at%207.39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Screen%20Shot%202016-11-03%20at%207.39.00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886D" w14:textId="0CC9FF0A" w:rsidR="00DA6CF0" w:rsidRPr="00CE3F9E" w:rsidRDefault="00CE3F9E" w:rsidP="00CE3F9E">
      <w:pPr>
        <w:rPr>
          <w:color w:val="FF0000"/>
        </w:rPr>
      </w:pPr>
      <w:r>
        <w:rPr>
          <w:color w:val="FF0000"/>
        </w:rPr>
        <w:br w:type="page"/>
      </w:r>
    </w:p>
    <w:p w14:paraId="59516F6B" w14:textId="77777777" w:rsidR="00096717" w:rsidRDefault="00096717" w:rsidP="00096717">
      <w:pPr>
        <w:pStyle w:val="ListParagraph"/>
        <w:numPr>
          <w:ilvl w:val="0"/>
          <w:numId w:val="17"/>
        </w:numPr>
      </w:pPr>
      <w:r>
        <w:lastRenderedPageBreak/>
        <w:t xml:space="preserve">Why did the NIST found for new </w:t>
      </w:r>
      <w:r w:rsidRPr="007845F7">
        <w:t>algorithm</w:t>
      </w:r>
      <w:r>
        <w:t xml:space="preserve">? And which one gotten pick at 1995? </w:t>
      </w:r>
    </w:p>
    <w:p w14:paraId="22E1AD34" w14:textId="38B940A2" w:rsidR="007B1F5E" w:rsidRDefault="00CE3F9E" w:rsidP="007B1F5E">
      <w:pPr>
        <w:pStyle w:val="ListParagraph"/>
        <w:numPr>
          <w:ilvl w:val="0"/>
          <w:numId w:val="18"/>
        </w:numPr>
      </w:pPr>
      <w:r>
        <w:t xml:space="preserve">The NIST tried to find a new </w:t>
      </w:r>
      <w:proofErr w:type="spellStart"/>
      <w:r>
        <w:t>algo</w:t>
      </w:r>
      <w:proofErr w:type="spellEnd"/>
      <w:r>
        <w:t xml:space="preserve">, since DES was not strong enough it was broken. </w:t>
      </w:r>
      <w:r w:rsidR="003112FF">
        <w:br/>
        <w:t xml:space="preserve">In the </w:t>
      </w:r>
      <w:proofErr w:type="spellStart"/>
      <w:r w:rsidR="003112FF">
        <w:t>ppt</w:t>
      </w:r>
      <w:proofErr w:type="spellEnd"/>
      <w:r w:rsidR="003112FF">
        <w:t xml:space="preserve"> does not describe which </w:t>
      </w:r>
      <w:proofErr w:type="spellStart"/>
      <w:r w:rsidR="003112FF">
        <w:t>algo</w:t>
      </w:r>
      <w:proofErr w:type="spellEnd"/>
      <w:r w:rsidR="003112FF">
        <w:t xml:space="preserve"> have gotten picked, but it does say how the AES operates. Advance Encryption Standard. </w:t>
      </w:r>
      <w:r w:rsidR="00EF3D6B">
        <w:br/>
        <w:t xml:space="preserve">Basically, it is a cycle, cipher </w:t>
      </w:r>
      <w:proofErr w:type="spellStart"/>
      <w:r w:rsidR="00EF3D6B">
        <w:t>algo</w:t>
      </w:r>
      <w:proofErr w:type="spellEnd"/>
      <w:r w:rsidR="00EF3D6B">
        <w:t xml:space="preserve">. And for each round, the text gets ciphered more and more using bit wise operations such as XOR, OR, AND, and NAND </w:t>
      </w:r>
      <w:proofErr w:type="spellStart"/>
      <w:r w:rsidR="00EF3D6B">
        <w:t>etc</w:t>
      </w:r>
      <w:proofErr w:type="spellEnd"/>
      <w:proofErr w:type="gramStart"/>
      <w:r w:rsidR="00EF3D6B">
        <w:t>…..</w:t>
      </w:r>
      <w:proofErr w:type="gramEnd"/>
      <w:r w:rsidR="00B4232E">
        <w:rPr>
          <w:noProof/>
          <w:lang w:eastAsia="ko-KR"/>
        </w:rPr>
        <w:lastRenderedPageBreak/>
        <w:drawing>
          <wp:inline distT="0" distB="0" distL="0" distR="0" wp14:anchorId="3466820F" wp14:editId="65B56798">
            <wp:extent cx="5442585" cy="2752090"/>
            <wp:effectExtent l="0" t="0" r="0" b="0"/>
            <wp:docPr id="17" name="Picture 17" descr="../../../../Screen%20Shot%202016-11-03%20at%207.43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Screen%20Shot%202016-11-03%20at%207.43.02%20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32E">
        <w:rPr>
          <w:noProof/>
          <w:lang w:eastAsia="ko-KR"/>
        </w:rPr>
        <w:drawing>
          <wp:inline distT="0" distB="0" distL="0" distR="0" wp14:anchorId="02F7300C" wp14:editId="140FAF00">
            <wp:extent cx="5442585" cy="4088130"/>
            <wp:effectExtent l="0" t="0" r="0" b="1270"/>
            <wp:docPr id="18" name="Picture 18" descr="../../../../Screen%20Shot%202016-11-03%20at%207.42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Screen%20Shot%202016-11-03%20at%207.42.50%20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4572" w14:textId="091CE81F" w:rsidR="003206A5" w:rsidRDefault="003206A5" w:rsidP="00CC7390"/>
    <w:sectPr w:rsidR="003206A5">
      <w:footerReference w:type="default" r:id="rId33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298E62" w14:textId="77777777" w:rsidR="009D1FA8" w:rsidRDefault="009D1FA8">
      <w:pPr>
        <w:spacing w:after="0" w:line="240" w:lineRule="auto"/>
      </w:pPr>
      <w:r>
        <w:separator/>
      </w:r>
    </w:p>
  </w:endnote>
  <w:endnote w:type="continuationSeparator" w:id="0">
    <w:p w14:paraId="535C4F40" w14:textId="77777777" w:rsidR="009D1FA8" w:rsidRDefault="009D1F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F45917" w14:textId="77777777" w:rsidR="003926F9" w:rsidRDefault="001337A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44A2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39F811" w14:textId="77777777" w:rsidR="009D1FA8" w:rsidRDefault="009D1FA8">
      <w:pPr>
        <w:spacing w:after="0" w:line="240" w:lineRule="auto"/>
      </w:pPr>
      <w:r>
        <w:separator/>
      </w:r>
    </w:p>
  </w:footnote>
  <w:footnote w:type="continuationSeparator" w:id="0">
    <w:p w14:paraId="7C8DF1D7" w14:textId="77777777" w:rsidR="009D1FA8" w:rsidRDefault="009D1F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19447C5"/>
    <w:multiLevelType w:val="hybridMultilevel"/>
    <w:tmpl w:val="C13CB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76026DB"/>
    <w:multiLevelType w:val="hybridMultilevel"/>
    <w:tmpl w:val="8ECA7F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D110D4"/>
    <w:multiLevelType w:val="hybridMultilevel"/>
    <w:tmpl w:val="2E78F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2C53B2"/>
    <w:multiLevelType w:val="hybridMultilevel"/>
    <w:tmpl w:val="A16E775A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4">
    <w:nsid w:val="2D3201A8"/>
    <w:multiLevelType w:val="hybridMultilevel"/>
    <w:tmpl w:val="AD24C7DE"/>
    <w:lvl w:ilvl="0" w:tplc="30F6C010">
      <w:start w:val="2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1931052"/>
    <w:multiLevelType w:val="hybridMultilevel"/>
    <w:tmpl w:val="DC6230EA"/>
    <w:lvl w:ilvl="0" w:tplc="EEF85296">
      <w:start w:val="1"/>
      <w:numFmt w:val="bullet"/>
      <w:lvlText w:val="-"/>
      <w:lvlJc w:val="left"/>
      <w:pPr>
        <w:ind w:left="1003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6">
    <w:nsid w:val="7089184C"/>
    <w:multiLevelType w:val="hybridMultilevel"/>
    <w:tmpl w:val="A16E775A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7">
    <w:nsid w:val="7DE2254A"/>
    <w:multiLevelType w:val="hybridMultilevel"/>
    <w:tmpl w:val="CD863D7C"/>
    <w:lvl w:ilvl="0" w:tplc="DC60F7E0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11"/>
  </w:num>
  <w:num w:numId="13">
    <w:abstractNumId w:val="17"/>
  </w:num>
  <w:num w:numId="14">
    <w:abstractNumId w:val="14"/>
  </w:num>
  <w:num w:numId="15">
    <w:abstractNumId w:val="12"/>
  </w:num>
  <w:num w:numId="16">
    <w:abstractNumId w:val="16"/>
  </w:num>
  <w:num w:numId="17">
    <w:abstractNumId w:val="13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CBF"/>
    <w:rsid w:val="00010A4E"/>
    <w:rsid w:val="00012BAB"/>
    <w:rsid w:val="00023609"/>
    <w:rsid w:val="00023770"/>
    <w:rsid w:val="00035DD7"/>
    <w:rsid w:val="00037F3A"/>
    <w:rsid w:val="00040D2A"/>
    <w:rsid w:val="00046277"/>
    <w:rsid w:val="00052EA9"/>
    <w:rsid w:val="00064A8D"/>
    <w:rsid w:val="00091624"/>
    <w:rsid w:val="0009408C"/>
    <w:rsid w:val="00096717"/>
    <w:rsid w:val="000B2616"/>
    <w:rsid w:val="000B54FD"/>
    <w:rsid w:val="000B7AE4"/>
    <w:rsid w:val="000D0FBD"/>
    <w:rsid w:val="000D7A51"/>
    <w:rsid w:val="000E0C0D"/>
    <w:rsid w:val="000E615B"/>
    <w:rsid w:val="000F0125"/>
    <w:rsid w:val="000F11EA"/>
    <w:rsid w:val="000F6403"/>
    <w:rsid w:val="001029CB"/>
    <w:rsid w:val="0010592A"/>
    <w:rsid w:val="00110299"/>
    <w:rsid w:val="00126BA2"/>
    <w:rsid w:val="001337A0"/>
    <w:rsid w:val="001355DB"/>
    <w:rsid w:val="00136A79"/>
    <w:rsid w:val="0014032E"/>
    <w:rsid w:val="0015782A"/>
    <w:rsid w:val="00163BC8"/>
    <w:rsid w:val="00167C45"/>
    <w:rsid w:val="00173CFD"/>
    <w:rsid w:val="001864F0"/>
    <w:rsid w:val="00195D31"/>
    <w:rsid w:val="001A0598"/>
    <w:rsid w:val="001A4758"/>
    <w:rsid w:val="001A5005"/>
    <w:rsid w:val="001B374B"/>
    <w:rsid w:val="001E237D"/>
    <w:rsid w:val="001E332C"/>
    <w:rsid w:val="002022DC"/>
    <w:rsid w:val="00202631"/>
    <w:rsid w:val="002054F3"/>
    <w:rsid w:val="00207602"/>
    <w:rsid w:val="00214C09"/>
    <w:rsid w:val="00215461"/>
    <w:rsid w:val="002261BE"/>
    <w:rsid w:val="00231B1F"/>
    <w:rsid w:val="00243557"/>
    <w:rsid w:val="00252876"/>
    <w:rsid w:val="00256740"/>
    <w:rsid w:val="002943C1"/>
    <w:rsid w:val="002B0012"/>
    <w:rsid w:val="002B3A78"/>
    <w:rsid w:val="002B58C7"/>
    <w:rsid w:val="002C3BC5"/>
    <w:rsid w:val="002D3574"/>
    <w:rsid w:val="002E478F"/>
    <w:rsid w:val="003112FF"/>
    <w:rsid w:val="003206A5"/>
    <w:rsid w:val="003208A7"/>
    <w:rsid w:val="00321A50"/>
    <w:rsid w:val="00332C5B"/>
    <w:rsid w:val="003408E7"/>
    <w:rsid w:val="00357850"/>
    <w:rsid w:val="00372887"/>
    <w:rsid w:val="00374665"/>
    <w:rsid w:val="00376D51"/>
    <w:rsid w:val="0038599A"/>
    <w:rsid w:val="003859F7"/>
    <w:rsid w:val="00390505"/>
    <w:rsid w:val="003926F9"/>
    <w:rsid w:val="003A0D43"/>
    <w:rsid w:val="003A42A8"/>
    <w:rsid w:val="003A5C06"/>
    <w:rsid w:val="003A6505"/>
    <w:rsid w:val="003B56CC"/>
    <w:rsid w:val="003B7155"/>
    <w:rsid w:val="003C14F1"/>
    <w:rsid w:val="003C3479"/>
    <w:rsid w:val="003D7362"/>
    <w:rsid w:val="003E430E"/>
    <w:rsid w:val="003F6424"/>
    <w:rsid w:val="00400D33"/>
    <w:rsid w:val="00410C5B"/>
    <w:rsid w:val="00422701"/>
    <w:rsid w:val="004465AA"/>
    <w:rsid w:val="004515E1"/>
    <w:rsid w:val="00452BB9"/>
    <w:rsid w:val="00453E16"/>
    <w:rsid w:val="00470F87"/>
    <w:rsid w:val="00473066"/>
    <w:rsid w:val="00484BA6"/>
    <w:rsid w:val="00490E33"/>
    <w:rsid w:val="004925CF"/>
    <w:rsid w:val="004A175B"/>
    <w:rsid w:val="004A25D7"/>
    <w:rsid w:val="004A3A54"/>
    <w:rsid w:val="004A410F"/>
    <w:rsid w:val="004A495F"/>
    <w:rsid w:val="004A52ED"/>
    <w:rsid w:val="004B6F2C"/>
    <w:rsid w:val="004C769D"/>
    <w:rsid w:val="004E34D8"/>
    <w:rsid w:val="004E56C3"/>
    <w:rsid w:val="005052E1"/>
    <w:rsid w:val="005067A3"/>
    <w:rsid w:val="005072D2"/>
    <w:rsid w:val="00511C9C"/>
    <w:rsid w:val="0051226D"/>
    <w:rsid w:val="00522646"/>
    <w:rsid w:val="0052468C"/>
    <w:rsid w:val="0052503E"/>
    <w:rsid w:val="00563720"/>
    <w:rsid w:val="005825E7"/>
    <w:rsid w:val="00587CFB"/>
    <w:rsid w:val="005919A3"/>
    <w:rsid w:val="005953AA"/>
    <w:rsid w:val="00596D50"/>
    <w:rsid w:val="005A5FD8"/>
    <w:rsid w:val="005B4DC2"/>
    <w:rsid w:val="005B5604"/>
    <w:rsid w:val="005C38AB"/>
    <w:rsid w:val="005C644E"/>
    <w:rsid w:val="005E2A2A"/>
    <w:rsid w:val="00600345"/>
    <w:rsid w:val="00600C02"/>
    <w:rsid w:val="00610FDE"/>
    <w:rsid w:val="006225D7"/>
    <w:rsid w:val="006258BB"/>
    <w:rsid w:val="00625A47"/>
    <w:rsid w:val="0067462F"/>
    <w:rsid w:val="00686389"/>
    <w:rsid w:val="00690D14"/>
    <w:rsid w:val="006911B1"/>
    <w:rsid w:val="00694F44"/>
    <w:rsid w:val="006951E5"/>
    <w:rsid w:val="006A2536"/>
    <w:rsid w:val="006A33DE"/>
    <w:rsid w:val="006A61C8"/>
    <w:rsid w:val="006B02AD"/>
    <w:rsid w:val="006C0987"/>
    <w:rsid w:val="006C7B63"/>
    <w:rsid w:val="006D0E13"/>
    <w:rsid w:val="006E5632"/>
    <w:rsid w:val="006F2C65"/>
    <w:rsid w:val="007237AE"/>
    <w:rsid w:val="00725FB9"/>
    <w:rsid w:val="007323DA"/>
    <w:rsid w:val="00732E08"/>
    <w:rsid w:val="00753FFB"/>
    <w:rsid w:val="007562E2"/>
    <w:rsid w:val="00767BF8"/>
    <w:rsid w:val="00770840"/>
    <w:rsid w:val="007822A4"/>
    <w:rsid w:val="00783293"/>
    <w:rsid w:val="007845F7"/>
    <w:rsid w:val="00784A96"/>
    <w:rsid w:val="00790187"/>
    <w:rsid w:val="007A1F06"/>
    <w:rsid w:val="007B1F5E"/>
    <w:rsid w:val="007C166C"/>
    <w:rsid w:val="007D047B"/>
    <w:rsid w:val="007D4C10"/>
    <w:rsid w:val="007E059E"/>
    <w:rsid w:val="007E2255"/>
    <w:rsid w:val="007F17C9"/>
    <w:rsid w:val="007F405C"/>
    <w:rsid w:val="007F7370"/>
    <w:rsid w:val="00820B3B"/>
    <w:rsid w:val="00837682"/>
    <w:rsid w:val="00842B20"/>
    <w:rsid w:val="00843365"/>
    <w:rsid w:val="00844082"/>
    <w:rsid w:val="008453E6"/>
    <w:rsid w:val="00847107"/>
    <w:rsid w:val="008512D7"/>
    <w:rsid w:val="00861D0F"/>
    <w:rsid w:val="0086387A"/>
    <w:rsid w:val="00887971"/>
    <w:rsid w:val="0089256E"/>
    <w:rsid w:val="008A4FE2"/>
    <w:rsid w:val="008B224C"/>
    <w:rsid w:val="008C360D"/>
    <w:rsid w:val="008C44A2"/>
    <w:rsid w:val="008C5D02"/>
    <w:rsid w:val="008C67DC"/>
    <w:rsid w:val="008C7EEA"/>
    <w:rsid w:val="008D1693"/>
    <w:rsid w:val="008D18DF"/>
    <w:rsid w:val="008D3F62"/>
    <w:rsid w:val="008E367F"/>
    <w:rsid w:val="00915BC0"/>
    <w:rsid w:val="00923614"/>
    <w:rsid w:val="00923B46"/>
    <w:rsid w:val="0092709D"/>
    <w:rsid w:val="00930FED"/>
    <w:rsid w:val="00947872"/>
    <w:rsid w:val="00965E6E"/>
    <w:rsid w:val="0097049A"/>
    <w:rsid w:val="00974354"/>
    <w:rsid w:val="00982C0A"/>
    <w:rsid w:val="00985DDC"/>
    <w:rsid w:val="00985F67"/>
    <w:rsid w:val="00994C94"/>
    <w:rsid w:val="009B7B3F"/>
    <w:rsid w:val="009C3B4F"/>
    <w:rsid w:val="009C5083"/>
    <w:rsid w:val="009D1FA8"/>
    <w:rsid w:val="009E51CD"/>
    <w:rsid w:val="009E706D"/>
    <w:rsid w:val="009E70D6"/>
    <w:rsid w:val="009F2E56"/>
    <w:rsid w:val="00A02216"/>
    <w:rsid w:val="00A063FD"/>
    <w:rsid w:val="00A10BA1"/>
    <w:rsid w:val="00A177D8"/>
    <w:rsid w:val="00A223A3"/>
    <w:rsid w:val="00A351C1"/>
    <w:rsid w:val="00A63647"/>
    <w:rsid w:val="00A6418D"/>
    <w:rsid w:val="00A647C5"/>
    <w:rsid w:val="00A71B80"/>
    <w:rsid w:val="00A71ECA"/>
    <w:rsid w:val="00A81414"/>
    <w:rsid w:val="00A82434"/>
    <w:rsid w:val="00A83830"/>
    <w:rsid w:val="00A85931"/>
    <w:rsid w:val="00A9449D"/>
    <w:rsid w:val="00AA04FC"/>
    <w:rsid w:val="00AA4E21"/>
    <w:rsid w:val="00AB10B4"/>
    <w:rsid w:val="00AC0F96"/>
    <w:rsid w:val="00AD3574"/>
    <w:rsid w:val="00AD6FBC"/>
    <w:rsid w:val="00AF6BE9"/>
    <w:rsid w:val="00B030D8"/>
    <w:rsid w:val="00B0699F"/>
    <w:rsid w:val="00B07F37"/>
    <w:rsid w:val="00B1122D"/>
    <w:rsid w:val="00B25F9E"/>
    <w:rsid w:val="00B33FC4"/>
    <w:rsid w:val="00B35F7D"/>
    <w:rsid w:val="00B4232E"/>
    <w:rsid w:val="00B508C2"/>
    <w:rsid w:val="00B52312"/>
    <w:rsid w:val="00B76271"/>
    <w:rsid w:val="00B76A4B"/>
    <w:rsid w:val="00B7763B"/>
    <w:rsid w:val="00BA0D2B"/>
    <w:rsid w:val="00BB2418"/>
    <w:rsid w:val="00BC1BC7"/>
    <w:rsid w:val="00BD4405"/>
    <w:rsid w:val="00BF0748"/>
    <w:rsid w:val="00BF2A6D"/>
    <w:rsid w:val="00C179CB"/>
    <w:rsid w:val="00C2342F"/>
    <w:rsid w:val="00C2466A"/>
    <w:rsid w:val="00C25A25"/>
    <w:rsid w:val="00C377E8"/>
    <w:rsid w:val="00C402AB"/>
    <w:rsid w:val="00C43442"/>
    <w:rsid w:val="00C53DCA"/>
    <w:rsid w:val="00C62CF8"/>
    <w:rsid w:val="00C85E6F"/>
    <w:rsid w:val="00C94779"/>
    <w:rsid w:val="00C95120"/>
    <w:rsid w:val="00C96FEC"/>
    <w:rsid w:val="00CB6B6D"/>
    <w:rsid w:val="00CC2722"/>
    <w:rsid w:val="00CC7390"/>
    <w:rsid w:val="00CD7B22"/>
    <w:rsid w:val="00CE126C"/>
    <w:rsid w:val="00CE3F9E"/>
    <w:rsid w:val="00CE6FDD"/>
    <w:rsid w:val="00D02D31"/>
    <w:rsid w:val="00D118DB"/>
    <w:rsid w:val="00D16999"/>
    <w:rsid w:val="00D32535"/>
    <w:rsid w:val="00D34F59"/>
    <w:rsid w:val="00D51D2D"/>
    <w:rsid w:val="00D95BE5"/>
    <w:rsid w:val="00D96CBF"/>
    <w:rsid w:val="00DA6CF0"/>
    <w:rsid w:val="00DC17E8"/>
    <w:rsid w:val="00DD0D07"/>
    <w:rsid w:val="00DD0DC6"/>
    <w:rsid w:val="00DE6FD0"/>
    <w:rsid w:val="00DF144B"/>
    <w:rsid w:val="00DF4535"/>
    <w:rsid w:val="00DF4D97"/>
    <w:rsid w:val="00E017C0"/>
    <w:rsid w:val="00E13EAB"/>
    <w:rsid w:val="00E170B4"/>
    <w:rsid w:val="00E308C1"/>
    <w:rsid w:val="00E3255C"/>
    <w:rsid w:val="00E3270D"/>
    <w:rsid w:val="00E337A4"/>
    <w:rsid w:val="00E51D04"/>
    <w:rsid w:val="00E5436F"/>
    <w:rsid w:val="00E61882"/>
    <w:rsid w:val="00E71E15"/>
    <w:rsid w:val="00E76C82"/>
    <w:rsid w:val="00E850EB"/>
    <w:rsid w:val="00E93801"/>
    <w:rsid w:val="00EA1A16"/>
    <w:rsid w:val="00EA259D"/>
    <w:rsid w:val="00EB6AAA"/>
    <w:rsid w:val="00EC2B1F"/>
    <w:rsid w:val="00EE6D97"/>
    <w:rsid w:val="00EF3D6B"/>
    <w:rsid w:val="00F26FDE"/>
    <w:rsid w:val="00F31436"/>
    <w:rsid w:val="00F3774D"/>
    <w:rsid w:val="00F42DF2"/>
    <w:rsid w:val="00F43FFC"/>
    <w:rsid w:val="00F4736F"/>
    <w:rsid w:val="00F56D2C"/>
    <w:rsid w:val="00F570A9"/>
    <w:rsid w:val="00F616EB"/>
    <w:rsid w:val="00F63C8F"/>
    <w:rsid w:val="00F732FC"/>
    <w:rsid w:val="00F73546"/>
    <w:rsid w:val="00F81569"/>
    <w:rsid w:val="00F81E5C"/>
    <w:rsid w:val="00F8500B"/>
    <w:rsid w:val="00F90784"/>
    <w:rsid w:val="00F946A8"/>
    <w:rsid w:val="00F97B9F"/>
    <w:rsid w:val="00FB1648"/>
    <w:rsid w:val="00FC4288"/>
    <w:rsid w:val="00FC4FB6"/>
    <w:rsid w:val="00FD7E7C"/>
    <w:rsid w:val="00FE0C8F"/>
    <w:rsid w:val="00FE5875"/>
    <w:rsid w:val="00FE7CBF"/>
    <w:rsid w:val="00FF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5726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en-US" w:eastAsia="ja-JP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basedOn w:val="DefaultParagraphFont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basedOn w:val="DefaultParagraphFont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Cs/>
      <w:sz w:val="3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3A3A3A" w:themeColor="text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3A3A3A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i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paragraph" w:styleId="ListParagraph">
    <w:name w:val="List Paragraph"/>
    <w:basedOn w:val="Normal"/>
    <w:uiPriority w:val="34"/>
    <w:unhideWhenUsed/>
    <w:qFormat/>
    <w:rsid w:val="00F473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oter" Target="footer1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aedukseo/Library/Containers/com.microsoft.Word/Data/Library/Caches/4105/TM10002077/Catalog.dotx" TargetMode="External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Catalog.dotx</Template>
  <TotalTime>90</TotalTime>
  <Pages>23</Pages>
  <Words>1465</Words>
  <Characters>8356</Characters>
  <Application>Microsoft Macintosh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 Seo</dc:creator>
  <cp:keywords/>
  <dc:description/>
  <cp:lastModifiedBy>Jae Seo</cp:lastModifiedBy>
  <cp:revision>132</cp:revision>
  <dcterms:created xsi:type="dcterms:W3CDTF">2016-11-02T23:38:00Z</dcterms:created>
  <dcterms:modified xsi:type="dcterms:W3CDTF">2016-11-03T23:55:00Z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